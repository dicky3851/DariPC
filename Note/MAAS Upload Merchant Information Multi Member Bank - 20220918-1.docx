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A973" w14:textId="350F71F6" w:rsidR="006B0BE8" w:rsidRDefault="00000CFE" w:rsidP="00297326">
      <w:pPr>
        <w:pStyle w:val="Title"/>
      </w:pPr>
      <w:r>
        <w:t>MAAS Upload Merchant Information Multi Member Bank</w:t>
      </w:r>
    </w:p>
    <w:p w14:paraId="2C93A76F" w14:textId="13E117A2" w:rsidR="006B0BE8" w:rsidRPr="006B0BE8" w:rsidRDefault="006B0BE8" w:rsidP="006B0BE8">
      <w:pPr>
        <w:jc w:val="center"/>
        <w:rPr>
          <w:b/>
          <w:bCs/>
          <w:sz w:val="72"/>
          <w:szCs w:val="72"/>
        </w:rPr>
      </w:pPr>
      <w:r w:rsidRPr="006B0BE8">
        <w:rPr>
          <w:b/>
          <w:bCs/>
          <w:sz w:val="72"/>
          <w:szCs w:val="72"/>
        </w:rPr>
        <w:t>SPESIFIKASI</w:t>
      </w:r>
    </w:p>
    <w:p w14:paraId="69F6281D" w14:textId="236DC6D0" w:rsidR="006B0BE8" w:rsidRDefault="006B0BE8" w:rsidP="006B0BE8"/>
    <w:p w14:paraId="0188E123" w14:textId="7B31BE53" w:rsidR="006B0BE8" w:rsidRDefault="006B0BE8" w:rsidP="006B0BE8"/>
    <w:p w14:paraId="3E5F625A" w14:textId="1F921E9C" w:rsidR="006B0BE8" w:rsidRDefault="006B0BE8" w:rsidP="006B0BE8"/>
    <w:p w14:paraId="43ACF74D" w14:textId="77777777" w:rsidR="006B0BE8" w:rsidRDefault="006B0BE8" w:rsidP="006B0BE8"/>
    <w:p w14:paraId="5C58E499" w14:textId="3D546836" w:rsidR="006B0BE8" w:rsidRDefault="006B0BE8" w:rsidP="006B0BE8"/>
    <w:p w14:paraId="6A2EA898" w14:textId="7831B288" w:rsidR="006B0BE8" w:rsidRDefault="006B0BE8" w:rsidP="006B0BE8">
      <w:r>
        <w:tab/>
      </w:r>
      <w:r>
        <w:tab/>
      </w:r>
      <w:r>
        <w:tab/>
        <w:t xml:space="preserve">Prepared </w:t>
      </w:r>
      <w:proofErr w:type="gramStart"/>
      <w:r>
        <w:t>by :</w:t>
      </w:r>
      <w:proofErr w:type="gramEnd"/>
      <w:r>
        <w:t xml:space="preserve"> </w:t>
      </w:r>
      <w:proofErr w:type="spellStart"/>
      <w:r>
        <w:t>Kristoforus</w:t>
      </w:r>
      <w:proofErr w:type="spellEnd"/>
      <w:r>
        <w:t xml:space="preserve"> Harman</w:t>
      </w:r>
    </w:p>
    <w:p w14:paraId="259AFD99" w14:textId="68A7DAAE" w:rsidR="00143BB3" w:rsidRDefault="00143BB3" w:rsidP="006B0BE8">
      <w:r>
        <w:tab/>
      </w:r>
      <w:r>
        <w:tab/>
      </w:r>
      <w:r>
        <w:tab/>
        <w:t xml:space="preserve">Update </w:t>
      </w:r>
      <w:proofErr w:type="gramStart"/>
      <w:r>
        <w:t>by :</w:t>
      </w:r>
      <w:proofErr w:type="gramEnd"/>
      <w:r>
        <w:t xml:space="preserve"> Rifaldi Maulana</w:t>
      </w:r>
    </w:p>
    <w:p w14:paraId="15D583A2" w14:textId="3B279E5E" w:rsidR="006B0BE8" w:rsidRDefault="006B0BE8" w:rsidP="006B0BE8"/>
    <w:p w14:paraId="79F33EAE" w14:textId="0CEF1D17" w:rsidR="006B0BE8" w:rsidRDefault="006B0BE8" w:rsidP="006B0BE8">
      <w:r>
        <w:tab/>
      </w:r>
      <w:r>
        <w:tab/>
      </w:r>
      <w:r>
        <w:tab/>
      </w:r>
      <w:r>
        <w:tab/>
      </w:r>
      <w:r w:rsidR="00CA08EC">
        <w:tab/>
      </w:r>
      <w:r w:rsidR="00143BB3">
        <w:t>9</w:t>
      </w:r>
      <w:r w:rsidR="00BE0D51">
        <w:t xml:space="preserve"> </w:t>
      </w:r>
      <w:proofErr w:type="spellStart"/>
      <w:r w:rsidR="00143BB3">
        <w:t>Maret</w:t>
      </w:r>
      <w:proofErr w:type="spellEnd"/>
      <w:r>
        <w:t xml:space="preserve"> 202</w:t>
      </w:r>
      <w:r w:rsidR="00143BB3">
        <w:t>2</w:t>
      </w:r>
    </w:p>
    <w:p w14:paraId="07EA2BB3" w14:textId="3D9B220F" w:rsidR="006B0BE8" w:rsidRDefault="006B0BE8" w:rsidP="006B0BE8"/>
    <w:p w14:paraId="03765D7D" w14:textId="6EED3530" w:rsidR="006B0BE8" w:rsidRDefault="006B0BE8" w:rsidP="006B0BE8"/>
    <w:p w14:paraId="1D1E55CB" w14:textId="2FCE2131" w:rsidR="006B0BE8" w:rsidRDefault="006B0BE8" w:rsidP="006B0BE8"/>
    <w:p w14:paraId="11DC237B" w14:textId="4549CE85" w:rsidR="006B0BE8" w:rsidRDefault="006B0BE8" w:rsidP="006B0BE8"/>
    <w:p w14:paraId="24FAD6CC" w14:textId="7F31B375" w:rsidR="007D43C3" w:rsidRDefault="007D43C3" w:rsidP="006B0BE8"/>
    <w:p w14:paraId="76BD049B" w14:textId="4C66A1C6" w:rsidR="006B0BE8" w:rsidRDefault="006B0BE8" w:rsidP="006B0BE8"/>
    <w:p w14:paraId="1858FF53" w14:textId="2947D730" w:rsidR="006B0BE8" w:rsidRDefault="006B0BE8" w:rsidP="006B0BE8"/>
    <w:p w14:paraId="44172394" w14:textId="46BCC81F" w:rsidR="006B0BE8" w:rsidRDefault="006B0BE8" w:rsidP="006B0BE8"/>
    <w:p w14:paraId="5356218E" w14:textId="2A522BB0" w:rsidR="006B0BE8" w:rsidRDefault="006B0BE8" w:rsidP="006B0BE8"/>
    <w:p w14:paraId="2D62D661" w14:textId="43C7201A" w:rsidR="006B0BE8" w:rsidRDefault="006B0BE8" w:rsidP="006B0BE8"/>
    <w:p w14:paraId="49276F9E" w14:textId="08F1E901" w:rsidR="006B0BE8" w:rsidRDefault="006B0BE8" w:rsidP="006B0BE8"/>
    <w:p w14:paraId="43846E5B" w14:textId="4A8A6C3B" w:rsidR="006B0BE8" w:rsidRDefault="006B0BE8" w:rsidP="006B0BE8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190487517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4839DF" w14:textId="2485B6E0" w:rsidR="003B3A4C" w:rsidRDefault="003B3A4C">
          <w:pPr>
            <w:pStyle w:val="TOCHeading"/>
          </w:pPr>
          <w:r>
            <w:t>Contents</w:t>
          </w:r>
        </w:p>
        <w:p w14:paraId="6311B4E4" w14:textId="406BDC42" w:rsidR="009D14BF" w:rsidRDefault="003B3A4C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10880" w:history="1">
            <w:r w:rsidR="009D14BF" w:rsidRPr="002F4D7B">
              <w:rPr>
                <w:rStyle w:val="Hyperlink"/>
                <w:noProof/>
              </w:rPr>
              <w:t>Path file maas upload himbara</w:t>
            </w:r>
            <w:r w:rsidR="009D14BF">
              <w:rPr>
                <w:noProof/>
                <w:webHidden/>
              </w:rPr>
              <w:tab/>
            </w:r>
            <w:r w:rsidR="009D14BF">
              <w:rPr>
                <w:noProof/>
                <w:webHidden/>
              </w:rPr>
              <w:fldChar w:fldCharType="begin"/>
            </w:r>
            <w:r w:rsidR="009D14BF">
              <w:rPr>
                <w:noProof/>
                <w:webHidden/>
              </w:rPr>
              <w:instrText xml:space="preserve"> PAGEREF _Toc95810880 \h </w:instrText>
            </w:r>
            <w:r w:rsidR="009D14BF">
              <w:rPr>
                <w:noProof/>
                <w:webHidden/>
              </w:rPr>
            </w:r>
            <w:r w:rsidR="009D14BF">
              <w:rPr>
                <w:noProof/>
                <w:webHidden/>
              </w:rPr>
              <w:fldChar w:fldCharType="separate"/>
            </w:r>
            <w:r w:rsidR="00E72418">
              <w:rPr>
                <w:noProof/>
                <w:webHidden/>
              </w:rPr>
              <w:t>3</w:t>
            </w:r>
            <w:r w:rsidR="009D14BF">
              <w:rPr>
                <w:noProof/>
                <w:webHidden/>
              </w:rPr>
              <w:fldChar w:fldCharType="end"/>
            </w:r>
          </w:hyperlink>
        </w:p>
        <w:p w14:paraId="39558644" w14:textId="1A99B4DB" w:rsidR="009D14BF" w:rsidRDefault="00000000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95810881" w:history="1">
            <w:r w:rsidR="009D14BF" w:rsidRPr="002F4D7B">
              <w:rPr>
                <w:rStyle w:val="Hyperlink"/>
                <w:noProof/>
              </w:rPr>
              <w:t>Format File</w:t>
            </w:r>
            <w:r w:rsidR="009D14BF">
              <w:rPr>
                <w:noProof/>
                <w:webHidden/>
              </w:rPr>
              <w:tab/>
            </w:r>
            <w:r w:rsidR="009D14BF">
              <w:rPr>
                <w:noProof/>
                <w:webHidden/>
              </w:rPr>
              <w:fldChar w:fldCharType="begin"/>
            </w:r>
            <w:r w:rsidR="009D14BF">
              <w:rPr>
                <w:noProof/>
                <w:webHidden/>
              </w:rPr>
              <w:instrText xml:space="preserve"> PAGEREF _Toc95810881 \h </w:instrText>
            </w:r>
            <w:r w:rsidR="009D14BF">
              <w:rPr>
                <w:noProof/>
                <w:webHidden/>
              </w:rPr>
            </w:r>
            <w:r w:rsidR="009D14BF">
              <w:rPr>
                <w:noProof/>
                <w:webHidden/>
              </w:rPr>
              <w:fldChar w:fldCharType="separate"/>
            </w:r>
            <w:r w:rsidR="00E72418">
              <w:rPr>
                <w:noProof/>
                <w:webHidden/>
              </w:rPr>
              <w:t>3</w:t>
            </w:r>
            <w:r w:rsidR="009D14BF">
              <w:rPr>
                <w:noProof/>
                <w:webHidden/>
              </w:rPr>
              <w:fldChar w:fldCharType="end"/>
            </w:r>
          </w:hyperlink>
        </w:p>
        <w:p w14:paraId="210CA6B6" w14:textId="55490259" w:rsidR="009D14BF" w:rsidRDefault="0000000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95810882" w:history="1">
            <w:r w:rsidR="009D14BF" w:rsidRPr="002F4D7B">
              <w:rPr>
                <w:rStyle w:val="Hyperlink"/>
                <w:noProof/>
              </w:rPr>
              <w:t>File name</w:t>
            </w:r>
            <w:r w:rsidR="009D14BF">
              <w:rPr>
                <w:noProof/>
                <w:webHidden/>
              </w:rPr>
              <w:tab/>
            </w:r>
            <w:r w:rsidR="009D14BF">
              <w:rPr>
                <w:noProof/>
                <w:webHidden/>
              </w:rPr>
              <w:fldChar w:fldCharType="begin"/>
            </w:r>
            <w:r w:rsidR="009D14BF">
              <w:rPr>
                <w:noProof/>
                <w:webHidden/>
              </w:rPr>
              <w:instrText xml:space="preserve"> PAGEREF _Toc95810882 \h </w:instrText>
            </w:r>
            <w:r w:rsidR="009D14BF">
              <w:rPr>
                <w:noProof/>
                <w:webHidden/>
              </w:rPr>
            </w:r>
            <w:r w:rsidR="009D14BF">
              <w:rPr>
                <w:noProof/>
                <w:webHidden/>
              </w:rPr>
              <w:fldChar w:fldCharType="separate"/>
            </w:r>
            <w:r w:rsidR="00E72418">
              <w:rPr>
                <w:noProof/>
                <w:webHidden/>
              </w:rPr>
              <w:t>3</w:t>
            </w:r>
            <w:r w:rsidR="009D14BF">
              <w:rPr>
                <w:noProof/>
                <w:webHidden/>
              </w:rPr>
              <w:fldChar w:fldCharType="end"/>
            </w:r>
          </w:hyperlink>
        </w:p>
        <w:p w14:paraId="7D645CF2" w14:textId="22EB027F" w:rsidR="009D14BF" w:rsidRDefault="0000000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95810883" w:history="1">
            <w:r w:rsidR="009D14BF" w:rsidRPr="002F4D7B">
              <w:rPr>
                <w:rStyle w:val="Hyperlink"/>
                <w:noProof/>
              </w:rPr>
              <w:t>File content structure</w:t>
            </w:r>
            <w:r w:rsidR="009D14BF">
              <w:rPr>
                <w:noProof/>
                <w:webHidden/>
              </w:rPr>
              <w:tab/>
            </w:r>
            <w:r w:rsidR="009D14BF">
              <w:rPr>
                <w:noProof/>
                <w:webHidden/>
              </w:rPr>
              <w:fldChar w:fldCharType="begin"/>
            </w:r>
            <w:r w:rsidR="009D14BF">
              <w:rPr>
                <w:noProof/>
                <w:webHidden/>
              </w:rPr>
              <w:instrText xml:space="preserve"> PAGEREF _Toc95810883 \h </w:instrText>
            </w:r>
            <w:r w:rsidR="009D14BF">
              <w:rPr>
                <w:noProof/>
                <w:webHidden/>
              </w:rPr>
            </w:r>
            <w:r w:rsidR="009D14BF">
              <w:rPr>
                <w:noProof/>
                <w:webHidden/>
              </w:rPr>
              <w:fldChar w:fldCharType="separate"/>
            </w:r>
            <w:r w:rsidR="00E72418">
              <w:rPr>
                <w:noProof/>
                <w:webHidden/>
              </w:rPr>
              <w:t>3</w:t>
            </w:r>
            <w:r w:rsidR="009D14BF">
              <w:rPr>
                <w:noProof/>
                <w:webHidden/>
              </w:rPr>
              <w:fldChar w:fldCharType="end"/>
            </w:r>
          </w:hyperlink>
        </w:p>
        <w:p w14:paraId="0E4E9F09" w14:textId="5ABC61DB" w:rsidR="009D14BF" w:rsidRDefault="0000000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95810884" w:history="1">
            <w:r w:rsidR="009D14BF" w:rsidRPr="002F4D7B">
              <w:rPr>
                <w:rStyle w:val="Hyperlink"/>
                <w:noProof/>
              </w:rPr>
              <w:t>Format Header</w:t>
            </w:r>
            <w:r w:rsidR="009D14BF">
              <w:rPr>
                <w:noProof/>
                <w:webHidden/>
              </w:rPr>
              <w:tab/>
            </w:r>
            <w:r w:rsidR="009D14BF">
              <w:rPr>
                <w:noProof/>
                <w:webHidden/>
              </w:rPr>
              <w:fldChar w:fldCharType="begin"/>
            </w:r>
            <w:r w:rsidR="009D14BF">
              <w:rPr>
                <w:noProof/>
                <w:webHidden/>
              </w:rPr>
              <w:instrText xml:space="preserve"> PAGEREF _Toc95810884 \h </w:instrText>
            </w:r>
            <w:r w:rsidR="009D14BF">
              <w:rPr>
                <w:noProof/>
                <w:webHidden/>
              </w:rPr>
            </w:r>
            <w:r w:rsidR="009D14BF">
              <w:rPr>
                <w:noProof/>
                <w:webHidden/>
              </w:rPr>
              <w:fldChar w:fldCharType="separate"/>
            </w:r>
            <w:r w:rsidR="00E72418">
              <w:rPr>
                <w:noProof/>
                <w:webHidden/>
              </w:rPr>
              <w:t>3</w:t>
            </w:r>
            <w:r w:rsidR="009D14BF">
              <w:rPr>
                <w:noProof/>
                <w:webHidden/>
              </w:rPr>
              <w:fldChar w:fldCharType="end"/>
            </w:r>
          </w:hyperlink>
        </w:p>
        <w:p w14:paraId="7937DE21" w14:textId="6473886F" w:rsidR="009D14BF" w:rsidRDefault="0000000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95810885" w:history="1">
            <w:r w:rsidR="009D14BF" w:rsidRPr="002F4D7B">
              <w:rPr>
                <w:rStyle w:val="Hyperlink"/>
                <w:noProof/>
              </w:rPr>
              <w:t>Format Profile Merchant</w:t>
            </w:r>
            <w:r w:rsidR="009D14BF">
              <w:rPr>
                <w:noProof/>
                <w:webHidden/>
              </w:rPr>
              <w:tab/>
            </w:r>
            <w:r w:rsidR="009D14BF">
              <w:rPr>
                <w:noProof/>
                <w:webHidden/>
              </w:rPr>
              <w:fldChar w:fldCharType="begin"/>
            </w:r>
            <w:r w:rsidR="009D14BF">
              <w:rPr>
                <w:noProof/>
                <w:webHidden/>
              </w:rPr>
              <w:instrText xml:space="preserve"> PAGEREF _Toc95810885 \h </w:instrText>
            </w:r>
            <w:r w:rsidR="009D14BF">
              <w:rPr>
                <w:noProof/>
                <w:webHidden/>
              </w:rPr>
            </w:r>
            <w:r w:rsidR="009D14BF">
              <w:rPr>
                <w:noProof/>
                <w:webHidden/>
              </w:rPr>
              <w:fldChar w:fldCharType="separate"/>
            </w:r>
            <w:r w:rsidR="00E72418">
              <w:rPr>
                <w:noProof/>
                <w:webHidden/>
              </w:rPr>
              <w:t>4</w:t>
            </w:r>
            <w:r w:rsidR="009D14BF">
              <w:rPr>
                <w:noProof/>
                <w:webHidden/>
              </w:rPr>
              <w:fldChar w:fldCharType="end"/>
            </w:r>
          </w:hyperlink>
        </w:p>
        <w:p w14:paraId="6F518B3A" w14:textId="769C440C" w:rsidR="009D14BF" w:rsidRDefault="0000000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95810886" w:history="1">
            <w:r w:rsidR="009D14BF" w:rsidRPr="002F4D7B">
              <w:rPr>
                <w:rStyle w:val="Hyperlink"/>
                <w:noProof/>
              </w:rPr>
              <w:t>Format Profile Owner</w:t>
            </w:r>
            <w:r w:rsidR="009D14BF">
              <w:rPr>
                <w:noProof/>
                <w:webHidden/>
              </w:rPr>
              <w:tab/>
            </w:r>
            <w:r w:rsidR="009D14BF">
              <w:rPr>
                <w:noProof/>
                <w:webHidden/>
              </w:rPr>
              <w:fldChar w:fldCharType="begin"/>
            </w:r>
            <w:r w:rsidR="009D14BF">
              <w:rPr>
                <w:noProof/>
                <w:webHidden/>
              </w:rPr>
              <w:instrText xml:space="preserve"> PAGEREF _Toc95810886 \h </w:instrText>
            </w:r>
            <w:r w:rsidR="009D14BF">
              <w:rPr>
                <w:noProof/>
                <w:webHidden/>
              </w:rPr>
            </w:r>
            <w:r w:rsidR="009D14BF">
              <w:rPr>
                <w:noProof/>
                <w:webHidden/>
              </w:rPr>
              <w:fldChar w:fldCharType="separate"/>
            </w:r>
            <w:r w:rsidR="00E72418">
              <w:rPr>
                <w:noProof/>
                <w:webHidden/>
              </w:rPr>
              <w:t>6</w:t>
            </w:r>
            <w:r w:rsidR="009D14BF">
              <w:rPr>
                <w:noProof/>
                <w:webHidden/>
              </w:rPr>
              <w:fldChar w:fldCharType="end"/>
            </w:r>
          </w:hyperlink>
        </w:p>
        <w:p w14:paraId="265717FF" w14:textId="62DB7397" w:rsidR="009D14BF" w:rsidRDefault="0000000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95810887" w:history="1">
            <w:r w:rsidR="009D14BF" w:rsidRPr="002F4D7B">
              <w:rPr>
                <w:rStyle w:val="Hyperlink"/>
                <w:noProof/>
              </w:rPr>
              <w:t>Format Member Bank</w:t>
            </w:r>
            <w:r w:rsidR="009D14BF">
              <w:rPr>
                <w:noProof/>
                <w:webHidden/>
              </w:rPr>
              <w:tab/>
            </w:r>
            <w:r w:rsidR="009D14BF">
              <w:rPr>
                <w:noProof/>
                <w:webHidden/>
              </w:rPr>
              <w:fldChar w:fldCharType="begin"/>
            </w:r>
            <w:r w:rsidR="009D14BF">
              <w:rPr>
                <w:noProof/>
                <w:webHidden/>
              </w:rPr>
              <w:instrText xml:space="preserve"> PAGEREF _Toc95810887 \h </w:instrText>
            </w:r>
            <w:r w:rsidR="009D14BF">
              <w:rPr>
                <w:noProof/>
                <w:webHidden/>
              </w:rPr>
            </w:r>
            <w:r w:rsidR="009D14BF">
              <w:rPr>
                <w:noProof/>
                <w:webHidden/>
              </w:rPr>
              <w:fldChar w:fldCharType="separate"/>
            </w:r>
            <w:r w:rsidR="00E72418">
              <w:rPr>
                <w:noProof/>
                <w:webHidden/>
              </w:rPr>
              <w:t>7</w:t>
            </w:r>
            <w:r w:rsidR="009D14BF">
              <w:rPr>
                <w:noProof/>
                <w:webHidden/>
              </w:rPr>
              <w:fldChar w:fldCharType="end"/>
            </w:r>
          </w:hyperlink>
        </w:p>
        <w:p w14:paraId="76406913" w14:textId="0D3A8B87" w:rsidR="009D14BF" w:rsidRDefault="0000000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95810888" w:history="1">
            <w:r w:rsidR="009D14BF" w:rsidRPr="002F4D7B">
              <w:rPr>
                <w:rStyle w:val="Hyperlink"/>
                <w:noProof/>
              </w:rPr>
              <w:t>Format EDC</w:t>
            </w:r>
            <w:r w:rsidR="009D14BF">
              <w:rPr>
                <w:noProof/>
                <w:webHidden/>
              </w:rPr>
              <w:tab/>
            </w:r>
            <w:r w:rsidR="009D14BF">
              <w:rPr>
                <w:noProof/>
                <w:webHidden/>
              </w:rPr>
              <w:fldChar w:fldCharType="begin"/>
            </w:r>
            <w:r w:rsidR="009D14BF">
              <w:rPr>
                <w:noProof/>
                <w:webHidden/>
              </w:rPr>
              <w:instrText xml:space="preserve"> PAGEREF _Toc95810888 \h </w:instrText>
            </w:r>
            <w:r w:rsidR="009D14BF">
              <w:rPr>
                <w:noProof/>
                <w:webHidden/>
              </w:rPr>
            </w:r>
            <w:r w:rsidR="009D14BF">
              <w:rPr>
                <w:noProof/>
                <w:webHidden/>
              </w:rPr>
              <w:fldChar w:fldCharType="separate"/>
            </w:r>
            <w:r w:rsidR="00E72418">
              <w:rPr>
                <w:noProof/>
                <w:webHidden/>
              </w:rPr>
              <w:t>8</w:t>
            </w:r>
            <w:r w:rsidR="009D14BF">
              <w:rPr>
                <w:noProof/>
                <w:webHidden/>
              </w:rPr>
              <w:fldChar w:fldCharType="end"/>
            </w:r>
          </w:hyperlink>
        </w:p>
        <w:p w14:paraId="200BFD22" w14:textId="45EC7DA1" w:rsidR="009D14BF" w:rsidRDefault="0000000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95810889" w:history="1">
            <w:r w:rsidR="009D14BF" w:rsidRPr="002F4D7B">
              <w:rPr>
                <w:rStyle w:val="Hyperlink"/>
                <w:noProof/>
              </w:rPr>
              <w:t>EDC by Member Bank</w:t>
            </w:r>
            <w:r w:rsidR="009D14BF">
              <w:rPr>
                <w:noProof/>
                <w:webHidden/>
              </w:rPr>
              <w:tab/>
            </w:r>
            <w:r w:rsidR="009D14BF">
              <w:rPr>
                <w:noProof/>
                <w:webHidden/>
              </w:rPr>
              <w:fldChar w:fldCharType="begin"/>
            </w:r>
            <w:r w:rsidR="009D14BF">
              <w:rPr>
                <w:noProof/>
                <w:webHidden/>
              </w:rPr>
              <w:instrText xml:space="preserve"> PAGEREF _Toc95810889 \h </w:instrText>
            </w:r>
            <w:r w:rsidR="009D14BF">
              <w:rPr>
                <w:noProof/>
                <w:webHidden/>
              </w:rPr>
            </w:r>
            <w:r w:rsidR="009D14BF">
              <w:rPr>
                <w:noProof/>
                <w:webHidden/>
              </w:rPr>
              <w:fldChar w:fldCharType="separate"/>
            </w:r>
            <w:r w:rsidR="00E72418">
              <w:rPr>
                <w:noProof/>
                <w:webHidden/>
              </w:rPr>
              <w:t>8</w:t>
            </w:r>
            <w:r w:rsidR="009D14BF">
              <w:rPr>
                <w:noProof/>
                <w:webHidden/>
              </w:rPr>
              <w:fldChar w:fldCharType="end"/>
            </w:r>
          </w:hyperlink>
        </w:p>
        <w:p w14:paraId="06FAC551" w14:textId="46DD3C6A" w:rsidR="009D14BF" w:rsidRDefault="0000000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95810890" w:history="1">
            <w:r w:rsidR="009D14BF" w:rsidRPr="002F4D7B">
              <w:rPr>
                <w:rStyle w:val="Hyperlink"/>
                <w:noProof/>
              </w:rPr>
              <w:t>Format Feature</w:t>
            </w:r>
            <w:r w:rsidR="009D14BF">
              <w:rPr>
                <w:noProof/>
                <w:webHidden/>
              </w:rPr>
              <w:tab/>
            </w:r>
            <w:r w:rsidR="009D14BF">
              <w:rPr>
                <w:noProof/>
                <w:webHidden/>
              </w:rPr>
              <w:fldChar w:fldCharType="begin"/>
            </w:r>
            <w:r w:rsidR="009D14BF">
              <w:rPr>
                <w:noProof/>
                <w:webHidden/>
              </w:rPr>
              <w:instrText xml:space="preserve"> PAGEREF _Toc95810890 \h </w:instrText>
            </w:r>
            <w:r w:rsidR="009D14BF">
              <w:rPr>
                <w:noProof/>
                <w:webHidden/>
              </w:rPr>
            </w:r>
            <w:r w:rsidR="009D14BF">
              <w:rPr>
                <w:noProof/>
                <w:webHidden/>
              </w:rPr>
              <w:fldChar w:fldCharType="separate"/>
            </w:r>
            <w:r w:rsidR="00E72418">
              <w:rPr>
                <w:noProof/>
                <w:webHidden/>
              </w:rPr>
              <w:t>8</w:t>
            </w:r>
            <w:r w:rsidR="009D14BF">
              <w:rPr>
                <w:noProof/>
                <w:webHidden/>
              </w:rPr>
              <w:fldChar w:fldCharType="end"/>
            </w:r>
          </w:hyperlink>
        </w:p>
        <w:p w14:paraId="5D705E3C" w14:textId="76452BAC" w:rsidR="009D14BF" w:rsidRDefault="0000000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95810891" w:history="1">
            <w:r w:rsidR="009D14BF" w:rsidRPr="002F4D7B">
              <w:rPr>
                <w:rStyle w:val="Hyperlink"/>
                <w:noProof/>
              </w:rPr>
              <w:t>Notes :</w:t>
            </w:r>
            <w:r w:rsidR="009D14BF">
              <w:rPr>
                <w:noProof/>
                <w:webHidden/>
              </w:rPr>
              <w:tab/>
            </w:r>
            <w:r w:rsidR="009D14BF">
              <w:rPr>
                <w:noProof/>
                <w:webHidden/>
              </w:rPr>
              <w:fldChar w:fldCharType="begin"/>
            </w:r>
            <w:r w:rsidR="009D14BF">
              <w:rPr>
                <w:noProof/>
                <w:webHidden/>
              </w:rPr>
              <w:instrText xml:space="preserve"> PAGEREF _Toc95810891 \h </w:instrText>
            </w:r>
            <w:r w:rsidR="009D14BF">
              <w:rPr>
                <w:noProof/>
                <w:webHidden/>
              </w:rPr>
            </w:r>
            <w:r w:rsidR="009D14BF">
              <w:rPr>
                <w:noProof/>
                <w:webHidden/>
              </w:rPr>
              <w:fldChar w:fldCharType="separate"/>
            </w:r>
            <w:r w:rsidR="00E72418">
              <w:rPr>
                <w:noProof/>
                <w:webHidden/>
              </w:rPr>
              <w:t>10</w:t>
            </w:r>
            <w:r w:rsidR="009D14BF">
              <w:rPr>
                <w:noProof/>
                <w:webHidden/>
              </w:rPr>
              <w:fldChar w:fldCharType="end"/>
            </w:r>
          </w:hyperlink>
        </w:p>
        <w:p w14:paraId="3ADC0B46" w14:textId="66BA627D" w:rsidR="009D14BF" w:rsidRDefault="0000000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95810892" w:history="1">
            <w:r w:rsidR="009D14BF" w:rsidRPr="002F4D7B">
              <w:rPr>
                <w:rStyle w:val="Hyperlink"/>
                <w:noProof/>
              </w:rPr>
              <w:t>Format MDR</w:t>
            </w:r>
            <w:r w:rsidR="009D14BF">
              <w:rPr>
                <w:noProof/>
                <w:webHidden/>
              </w:rPr>
              <w:tab/>
            </w:r>
            <w:r w:rsidR="009D14BF">
              <w:rPr>
                <w:noProof/>
                <w:webHidden/>
              </w:rPr>
              <w:fldChar w:fldCharType="begin"/>
            </w:r>
            <w:r w:rsidR="009D14BF">
              <w:rPr>
                <w:noProof/>
                <w:webHidden/>
              </w:rPr>
              <w:instrText xml:space="preserve"> PAGEREF _Toc95810892 \h </w:instrText>
            </w:r>
            <w:r w:rsidR="009D14BF">
              <w:rPr>
                <w:noProof/>
                <w:webHidden/>
              </w:rPr>
            </w:r>
            <w:r w:rsidR="009D14BF">
              <w:rPr>
                <w:noProof/>
                <w:webHidden/>
              </w:rPr>
              <w:fldChar w:fldCharType="separate"/>
            </w:r>
            <w:r w:rsidR="00E72418">
              <w:rPr>
                <w:noProof/>
                <w:webHidden/>
              </w:rPr>
              <w:t>10</w:t>
            </w:r>
            <w:r w:rsidR="009D14BF">
              <w:rPr>
                <w:noProof/>
                <w:webHidden/>
              </w:rPr>
              <w:fldChar w:fldCharType="end"/>
            </w:r>
          </w:hyperlink>
        </w:p>
        <w:p w14:paraId="26A9505A" w14:textId="5B2581EC" w:rsidR="009D14BF" w:rsidRDefault="0000000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95810893" w:history="1">
            <w:r w:rsidR="009D14BF" w:rsidRPr="002F4D7B">
              <w:rPr>
                <w:rStyle w:val="Hyperlink"/>
                <w:noProof/>
              </w:rPr>
              <w:t>Format QRIS</w:t>
            </w:r>
            <w:r w:rsidR="009D14BF">
              <w:rPr>
                <w:noProof/>
                <w:webHidden/>
              </w:rPr>
              <w:tab/>
            </w:r>
            <w:r w:rsidR="009D14BF">
              <w:rPr>
                <w:noProof/>
                <w:webHidden/>
              </w:rPr>
              <w:fldChar w:fldCharType="begin"/>
            </w:r>
            <w:r w:rsidR="009D14BF">
              <w:rPr>
                <w:noProof/>
                <w:webHidden/>
              </w:rPr>
              <w:instrText xml:space="preserve"> PAGEREF _Toc95810893 \h </w:instrText>
            </w:r>
            <w:r w:rsidR="009D14BF">
              <w:rPr>
                <w:noProof/>
                <w:webHidden/>
              </w:rPr>
            </w:r>
            <w:r w:rsidR="009D14BF">
              <w:rPr>
                <w:noProof/>
                <w:webHidden/>
              </w:rPr>
              <w:fldChar w:fldCharType="separate"/>
            </w:r>
            <w:r w:rsidR="00E72418">
              <w:rPr>
                <w:noProof/>
                <w:webHidden/>
              </w:rPr>
              <w:t>10</w:t>
            </w:r>
            <w:r w:rsidR="009D14BF">
              <w:rPr>
                <w:noProof/>
                <w:webHidden/>
              </w:rPr>
              <w:fldChar w:fldCharType="end"/>
            </w:r>
          </w:hyperlink>
        </w:p>
        <w:p w14:paraId="487C50F4" w14:textId="1BDA092B" w:rsidR="009D14BF" w:rsidRDefault="0000000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95810894" w:history="1">
            <w:r w:rsidR="009D14BF" w:rsidRPr="002F4D7B">
              <w:rPr>
                <w:rStyle w:val="Hyperlink"/>
                <w:noProof/>
              </w:rPr>
              <w:t>Notes :</w:t>
            </w:r>
            <w:r w:rsidR="009D14BF">
              <w:rPr>
                <w:noProof/>
                <w:webHidden/>
              </w:rPr>
              <w:tab/>
            </w:r>
            <w:r w:rsidR="009D14BF">
              <w:rPr>
                <w:noProof/>
                <w:webHidden/>
              </w:rPr>
              <w:fldChar w:fldCharType="begin"/>
            </w:r>
            <w:r w:rsidR="009D14BF">
              <w:rPr>
                <w:noProof/>
                <w:webHidden/>
              </w:rPr>
              <w:instrText xml:space="preserve"> PAGEREF _Toc95810894 \h </w:instrText>
            </w:r>
            <w:r w:rsidR="009D14BF">
              <w:rPr>
                <w:noProof/>
                <w:webHidden/>
              </w:rPr>
            </w:r>
            <w:r w:rsidR="009D14BF">
              <w:rPr>
                <w:noProof/>
                <w:webHidden/>
              </w:rPr>
              <w:fldChar w:fldCharType="separate"/>
            </w:r>
            <w:r w:rsidR="00E72418">
              <w:rPr>
                <w:noProof/>
                <w:webHidden/>
              </w:rPr>
              <w:t>11</w:t>
            </w:r>
            <w:r w:rsidR="009D14BF">
              <w:rPr>
                <w:noProof/>
                <w:webHidden/>
              </w:rPr>
              <w:fldChar w:fldCharType="end"/>
            </w:r>
          </w:hyperlink>
        </w:p>
        <w:p w14:paraId="643A8CAF" w14:textId="39CCDFC2" w:rsidR="009D14BF" w:rsidRDefault="0000000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95810895" w:history="1">
            <w:r w:rsidR="009D14BF" w:rsidRPr="002F4D7B">
              <w:rPr>
                <w:rStyle w:val="Hyperlink"/>
                <w:noProof/>
              </w:rPr>
              <w:t>Format Document</w:t>
            </w:r>
            <w:r w:rsidR="009D14BF">
              <w:rPr>
                <w:noProof/>
                <w:webHidden/>
              </w:rPr>
              <w:tab/>
            </w:r>
            <w:r w:rsidR="009D14BF">
              <w:rPr>
                <w:noProof/>
                <w:webHidden/>
              </w:rPr>
              <w:fldChar w:fldCharType="begin"/>
            </w:r>
            <w:r w:rsidR="009D14BF">
              <w:rPr>
                <w:noProof/>
                <w:webHidden/>
              </w:rPr>
              <w:instrText xml:space="preserve"> PAGEREF _Toc95810895 \h </w:instrText>
            </w:r>
            <w:r w:rsidR="009D14BF">
              <w:rPr>
                <w:noProof/>
                <w:webHidden/>
              </w:rPr>
            </w:r>
            <w:r w:rsidR="009D14BF">
              <w:rPr>
                <w:noProof/>
                <w:webHidden/>
              </w:rPr>
              <w:fldChar w:fldCharType="separate"/>
            </w:r>
            <w:r w:rsidR="00E72418">
              <w:rPr>
                <w:noProof/>
                <w:webHidden/>
              </w:rPr>
              <w:t>11</w:t>
            </w:r>
            <w:r w:rsidR="009D14BF">
              <w:rPr>
                <w:noProof/>
                <w:webHidden/>
              </w:rPr>
              <w:fldChar w:fldCharType="end"/>
            </w:r>
          </w:hyperlink>
        </w:p>
        <w:p w14:paraId="353412EE" w14:textId="53722CAD" w:rsidR="009D14BF" w:rsidRDefault="00000000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95810896" w:history="1">
            <w:r w:rsidR="009D14BF" w:rsidRPr="002F4D7B">
              <w:rPr>
                <w:rStyle w:val="Hyperlink"/>
                <w:noProof/>
              </w:rPr>
              <w:t>Format Trailer</w:t>
            </w:r>
            <w:r w:rsidR="009D14BF">
              <w:rPr>
                <w:noProof/>
                <w:webHidden/>
              </w:rPr>
              <w:tab/>
            </w:r>
            <w:r w:rsidR="009D14BF">
              <w:rPr>
                <w:noProof/>
                <w:webHidden/>
              </w:rPr>
              <w:fldChar w:fldCharType="begin"/>
            </w:r>
            <w:r w:rsidR="009D14BF">
              <w:rPr>
                <w:noProof/>
                <w:webHidden/>
              </w:rPr>
              <w:instrText xml:space="preserve"> PAGEREF _Toc95810896 \h </w:instrText>
            </w:r>
            <w:r w:rsidR="009D14BF">
              <w:rPr>
                <w:noProof/>
                <w:webHidden/>
              </w:rPr>
            </w:r>
            <w:r w:rsidR="009D14BF">
              <w:rPr>
                <w:noProof/>
                <w:webHidden/>
              </w:rPr>
              <w:fldChar w:fldCharType="separate"/>
            </w:r>
            <w:r w:rsidR="00E72418">
              <w:rPr>
                <w:noProof/>
                <w:webHidden/>
              </w:rPr>
              <w:t>11</w:t>
            </w:r>
            <w:r w:rsidR="009D14BF">
              <w:rPr>
                <w:noProof/>
                <w:webHidden/>
              </w:rPr>
              <w:fldChar w:fldCharType="end"/>
            </w:r>
          </w:hyperlink>
        </w:p>
        <w:p w14:paraId="11E11F05" w14:textId="29C709E2" w:rsidR="003B3A4C" w:rsidRDefault="003B3A4C">
          <w:r>
            <w:rPr>
              <w:b/>
              <w:bCs/>
              <w:noProof/>
            </w:rPr>
            <w:fldChar w:fldCharType="end"/>
          </w:r>
        </w:p>
      </w:sdtContent>
    </w:sdt>
    <w:p w14:paraId="4AAF480C" w14:textId="58369432" w:rsidR="003B3A4C" w:rsidRDefault="003B3A4C">
      <w:r>
        <w:br w:type="page"/>
      </w:r>
    </w:p>
    <w:p w14:paraId="40E0346E" w14:textId="77777777" w:rsidR="006B0BE8" w:rsidRDefault="006B0BE8" w:rsidP="006B0BE8"/>
    <w:p w14:paraId="5C597889" w14:textId="77777777" w:rsidR="009D14BF" w:rsidRDefault="009D14BF" w:rsidP="009D14BF">
      <w:pPr>
        <w:pStyle w:val="Heading1"/>
      </w:pPr>
      <w:bookmarkStart w:id="0" w:name="_Toc95810880"/>
      <w:r>
        <w:t xml:space="preserve">Path file </w:t>
      </w:r>
      <w:proofErr w:type="spellStart"/>
      <w:r>
        <w:t>maas</w:t>
      </w:r>
      <w:proofErr w:type="spellEnd"/>
      <w:r>
        <w:t xml:space="preserve"> upload </w:t>
      </w:r>
      <w:proofErr w:type="spellStart"/>
      <w:r>
        <w:t>himbara</w:t>
      </w:r>
      <w:bookmarkEnd w:id="0"/>
      <w:proofErr w:type="spellEnd"/>
    </w:p>
    <w:p w14:paraId="6F721927" w14:textId="77777777" w:rsidR="009D14BF" w:rsidRDefault="009D14BF" w:rsidP="009D14BF">
      <w:r>
        <w:t xml:space="preserve">User &amp; Password di document </w:t>
      </w:r>
    </w:p>
    <w:p w14:paraId="073BD0E7" w14:textId="77777777" w:rsidR="009D14BF" w:rsidRDefault="009D14BF" w:rsidP="009D14BF">
      <w:r w:rsidRPr="00FD6D9C">
        <w:t xml:space="preserve">IP </w:t>
      </w:r>
      <w:proofErr w:type="gramStart"/>
      <w:r w:rsidRPr="00FD6D9C">
        <w:t>SFTP :</w:t>
      </w:r>
      <w:proofErr w:type="gramEnd"/>
      <w:r w:rsidRPr="00FD6D9C">
        <w:br/>
        <w:t>IP : 192.168.38.130 (DEVSFTP01)</w:t>
      </w:r>
    </w:p>
    <w:p w14:paraId="1CC9D868" w14:textId="77777777" w:rsidR="009D14BF" w:rsidRDefault="009D14BF" w:rsidP="009D14BF">
      <w:proofErr w:type="gramStart"/>
      <w:r w:rsidRPr="00FD6D9C">
        <w:t>IP :</w:t>
      </w:r>
      <w:proofErr w:type="gramEnd"/>
      <w:r w:rsidRPr="00FD6D9C">
        <w:t xml:space="preserve"> 172.16.56.100 (MGTSFTP01)</w:t>
      </w:r>
    </w:p>
    <w:p w14:paraId="067FC0E3" w14:textId="77777777" w:rsidR="009D14BF" w:rsidRDefault="009D14BF" w:rsidP="009D14BF">
      <w:r>
        <w:t xml:space="preserve">Path </w:t>
      </w:r>
      <w:proofErr w:type="gramStart"/>
      <w:r>
        <w:t>folder :</w:t>
      </w:r>
      <w:proofErr w:type="gramEnd"/>
    </w:p>
    <w:p w14:paraId="6E17734B" w14:textId="77777777" w:rsidR="009D14BF" w:rsidRDefault="009D14BF" w:rsidP="009D14BF">
      <w:r w:rsidRPr="00FD6D9C">
        <w:t>DEVSFTP01</w:t>
      </w:r>
      <w:r>
        <w:t xml:space="preserve"> = D:\SFTP\MAASUPLOADHIMBARA</w:t>
      </w:r>
    </w:p>
    <w:p w14:paraId="209A591D" w14:textId="169000E1" w:rsidR="009D14BF" w:rsidRDefault="009D14BF" w:rsidP="009D14BF">
      <w:r w:rsidRPr="00FD6D9C">
        <w:t>MGTSFTP01</w:t>
      </w:r>
      <w:r>
        <w:t>= D:\SFTP\MAASUPLOADHIMBARA</w:t>
      </w:r>
    </w:p>
    <w:p w14:paraId="29818D7B" w14:textId="4C3B78E9" w:rsidR="00771F16" w:rsidRDefault="00000CFE">
      <w:pPr>
        <w:pStyle w:val="Heading1"/>
      </w:pPr>
      <w:bookmarkStart w:id="1" w:name="_Toc95810881"/>
      <w:r>
        <w:t>Format File</w:t>
      </w:r>
      <w:bookmarkEnd w:id="1"/>
    </w:p>
    <w:p w14:paraId="643161C8" w14:textId="190493D6" w:rsidR="008E294A" w:rsidRPr="008E294A" w:rsidRDefault="008E294A" w:rsidP="008E294A">
      <w:proofErr w:type="spellStart"/>
      <w:r>
        <w:t>Menggunakan</w:t>
      </w:r>
      <w:proofErr w:type="spellEnd"/>
      <w:r>
        <w:t xml:space="preserve"> format delimiter file text. </w:t>
      </w:r>
      <w:proofErr w:type="spellStart"/>
      <w:r>
        <w:t>Dengan</w:t>
      </w:r>
      <w:proofErr w:type="spellEnd"/>
      <w:r>
        <w:t xml:space="preserve"> delimiter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pipeline “</w:t>
      </w:r>
      <w:r w:rsidR="006205F4">
        <w:t>|</w:t>
      </w:r>
      <w:r>
        <w:t>”</w:t>
      </w:r>
    </w:p>
    <w:p w14:paraId="15556F0B" w14:textId="25DC4151" w:rsidR="00000CFE" w:rsidRPr="00000CFE" w:rsidRDefault="00000CFE" w:rsidP="00000CFE">
      <w:pPr>
        <w:pStyle w:val="Heading2"/>
      </w:pPr>
      <w:bookmarkStart w:id="2" w:name="_Toc95810882"/>
      <w:r>
        <w:t>File name</w:t>
      </w:r>
      <w:bookmarkEnd w:id="2"/>
    </w:p>
    <w:p w14:paraId="079071C9" w14:textId="4A2E2642" w:rsidR="000A0F9B" w:rsidRPr="00000CFE" w:rsidRDefault="00000CFE" w:rsidP="00000CFE">
      <w:pPr>
        <w:rPr>
          <w:vertAlign w:val="superscript"/>
        </w:rPr>
      </w:pPr>
      <w:r>
        <w:t>File name: MAAS_UPLOAD_MB_{</w:t>
      </w:r>
      <w:proofErr w:type="gramStart"/>
      <w:r>
        <w:t>DATE:YYYYMMDD</w:t>
      </w:r>
      <w:proofErr w:type="gramEnd"/>
      <w:r>
        <w:t>}</w:t>
      </w:r>
      <w:r>
        <w:rPr>
          <w:sz w:val="34"/>
          <w:szCs w:val="34"/>
          <w:vertAlign w:val="superscript"/>
        </w:rPr>
        <w:t>*1</w:t>
      </w:r>
      <w:r>
        <w:t>_{SEQ:XXX}</w:t>
      </w:r>
      <w:r w:rsidRPr="00000CFE">
        <w:rPr>
          <w:sz w:val="34"/>
          <w:szCs w:val="34"/>
          <w:vertAlign w:val="superscript"/>
        </w:rPr>
        <w:t>*2</w:t>
      </w:r>
    </w:p>
    <w:p w14:paraId="1E662E0A" w14:textId="4304FD17" w:rsidR="00000CFE" w:rsidRDefault="00000CFE" w:rsidP="00000CFE">
      <w:r>
        <w:t xml:space="preserve">*1: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date processing file</w:t>
      </w:r>
      <w:r w:rsidR="006B0BE8">
        <w:t xml:space="preserve"> ex:20211008</w:t>
      </w:r>
    </w:p>
    <w:p w14:paraId="3C196E08" w14:textId="58D3CC67" w:rsidR="008E294A" w:rsidRDefault="00000CFE" w:rsidP="00000CFE">
      <w:r>
        <w:t xml:space="preserve">*2: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sequence number, start </w:t>
      </w:r>
      <w:proofErr w:type="spellStart"/>
      <w:r>
        <w:t>dari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sequence number yang </w:t>
      </w:r>
      <w:proofErr w:type="spellStart"/>
      <w:r>
        <w:t>sama</w:t>
      </w:r>
      <w:proofErr w:type="spellEnd"/>
      <w:r>
        <w:t>.</w:t>
      </w:r>
    </w:p>
    <w:p w14:paraId="6386B435" w14:textId="5BAFB8E1" w:rsidR="00000CFE" w:rsidRDefault="00000CFE" w:rsidP="00000CFE">
      <w:pPr>
        <w:pStyle w:val="Heading2"/>
      </w:pPr>
      <w:bookmarkStart w:id="3" w:name="_Toc95810883"/>
      <w:r>
        <w:t>File content structure</w:t>
      </w:r>
      <w:bookmarkEnd w:id="3"/>
    </w:p>
    <w:p w14:paraId="7F546AB3" w14:textId="37989142" w:rsidR="00094485" w:rsidRPr="00094485" w:rsidRDefault="00094485" w:rsidP="00094485">
      <w:r>
        <w:t>[File]</w:t>
      </w:r>
    </w:p>
    <w:p w14:paraId="452B3C58" w14:textId="54DA1430" w:rsidR="00000CFE" w:rsidRPr="00000CFE" w:rsidRDefault="00000CFE" w:rsidP="00094485">
      <w:pPr>
        <w:ind w:left="720"/>
      </w:pPr>
      <w:r>
        <w:t>[Header</w:t>
      </w:r>
      <w:r w:rsidR="008E294A">
        <w:t>]:</w:t>
      </w:r>
      <w:r>
        <w:t xml:space="preserve"> data type “HD”</w:t>
      </w:r>
    </w:p>
    <w:p w14:paraId="23C9EE2D" w14:textId="39CC38F6" w:rsidR="00000CFE" w:rsidRDefault="00000CFE" w:rsidP="00094485">
      <w:pPr>
        <w:ind w:left="720"/>
      </w:pPr>
      <w:r>
        <w:t>[Profile Merchant</w:t>
      </w:r>
      <w:r w:rsidR="008E294A">
        <w:t>]</w:t>
      </w:r>
      <w:r w:rsidR="008E294A" w:rsidRPr="00000CFE">
        <w:t>:</w:t>
      </w:r>
      <w:r>
        <w:t xml:space="preserve"> data type “PM”</w:t>
      </w:r>
    </w:p>
    <w:p w14:paraId="4F394BB4" w14:textId="3D1BBF0D" w:rsidR="00000CFE" w:rsidRDefault="00000CFE" w:rsidP="00094485">
      <w:pPr>
        <w:ind w:left="720"/>
      </w:pPr>
      <w:r>
        <w:t>[Member Bank</w:t>
      </w:r>
      <w:r w:rsidR="008E294A">
        <w:t>]</w:t>
      </w:r>
      <w:r w:rsidR="008E294A" w:rsidRPr="00000CFE">
        <w:t>:</w:t>
      </w:r>
      <w:r>
        <w:t xml:space="preserve"> data type “MB”</w:t>
      </w:r>
    </w:p>
    <w:p w14:paraId="0B4F61D2" w14:textId="6D8EBAC8" w:rsidR="00000CFE" w:rsidRDefault="00000CFE" w:rsidP="00094485">
      <w:pPr>
        <w:ind w:left="720"/>
      </w:pPr>
      <w:r>
        <w:t>[EDC</w:t>
      </w:r>
      <w:r w:rsidR="008E294A">
        <w:t>]</w:t>
      </w:r>
      <w:r w:rsidR="008E294A" w:rsidRPr="00000CFE">
        <w:t>:</w:t>
      </w:r>
      <w:r>
        <w:t xml:space="preserve"> data type “ED”</w:t>
      </w:r>
    </w:p>
    <w:p w14:paraId="5954586E" w14:textId="754726F3" w:rsidR="00000CFE" w:rsidRDefault="00000CFE" w:rsidP="00094485">
      <w:pPr>
        <w:ind w:left="720"/>
      </w:pPr>
      <w:r>
        <w:t>[Feature</w:t>
      </w:r>
      <w:r w:rsidR="008E294A">
        <w:t>]</w:t>
      </w:r>
      <w:r w:rsidR="008E294A" w:rsidRPr="00000CFE">
        <w:t>:</w:t>
      </w:r>
      <w:r>
        <w:t xml:space="preserve"> data type “FT”</w:t>
      </w:r>
    </w:p>
    <w:p w14:paraId="2AEC3DF2" w14:textId="68E225C6" w:rsidR="00000CFE" w:rsidRDefault="00000CFE" w:rsidP="00094485">
      <w:pPr>
        <w:ind w:left="720"/>
      </w:pPr>
      <w:r>
        <w:t>[MDR</w:t>
      </w:r>
      <w:r w:rsidR="008E294A">
        <w:t>]</w:t>
      </w:r>
      <w:r w:rsidR="008E294A" w:rsidRPr="00000CFE">
        <w:t>:</w:t>
      </w:r>
      <w:r>
        <w:t xml:space="preserve"> data type “MD”</w:t>
      </w:r>
    </w:p>
    <w:p w14:paraId="1EBB674D" w14:textId="1B790CBE" w:rsidR="00000CFE" w:rsidRDefault="00000CFE" w:rsidP="00094485">
      <w:pPr>
        <w:ind w:left="720"/>
      </w:pPr>
      <w:r>
        <w:t>[QRIS</w:t>
      </w:r>
      <w:r w:rsidR="008E294A">
        <w:t>]</w:t>
      </w:r>
      <w:r w:rsidR="008E294A" w:rsidRPr="00000CFE">
        <w:t>:</w:t>
      </w:r>
      <w:r>
        <w:t xml:space="preserve"> data type “QR”</w:t>
      </w:r>
    </w:p>
    <w:p w14:paraId="0DEA891A" w14:textId="5012C65C" w:rsidR="00B33308" w:rsidRDefault="00B33308" w:rsidP="00094485">
      <w:pPr>
        <w:ind w:left="720"/>
      </w:pPr>
      <w:r>
        <w:t>[Installment] data type “IN”</w:t>
      </w:r>
    </w:p>
    <w:p w14:paraId="590E60BB" w14:textId="10F3415E" w:rsidR="00000CFE" w:rsidRDefault="00000CFE" w:rsidP="00094485">
      <w:pPr>
        <w:ind w:left="720"/>
      </w:pPr>
      <w:r>
        <w:t>[Trailer</w:t>
      </w:r>
      <w:r w:rsidR="008E294A">
        <w:t>]</w:t>
      </w:r>
      <w:r w:rsidR="008E294A" w:rsidRPr="00000CFE">
        <w:t>:</w:t>
      </w:r>
      <w:r>
        <w:t xml:space="preserve"> data type “TR”</w:t>
      </w:r>
    </w:p>
    <w:p w14:paraId="79EEC60E" w14:textId="358D50F8" w:rsidR="008E294A" w:rsidRDefault="008E294A" w:rsidP="008E294A">
      <w:pPr>
        <w:pStyle w:val="Heading2"/>
      </w:pPr>
      <w:bookmarkStart w:id="4" w:name="_Toc95810884"/>
      <w:r>
        <w:lastRenderedPageBreak/>
        <w:t>Format Header</w:t>
      </w:r>
      <w:bookmarkEnd w:id="4"/>
    </w:p>
    <w:tbl>
      <w:tblPr>
        <w:tblW w:w="9321" w:type="dxa"/>
        <w:tblInd w:w="279" w:type="dxa"/>
        <w:tblLook w:val="04A0" w:firstRow="1" w:lastRow="0" w:firstColumn="1" w:lastColumn="0" w:noHBand="0" w:noVBand="1"/>
      </w:tblPr>
      <w:tblGrid>
        <w:gridCol w:w="1819"/>
        <w:gridCol w:w="3057"/>
        <w:gridCol w:w="857"/>
        <w:gridCol w:w="567"/>
        <w:gridCol w:w="527"/>
        <w:gridCol w:w="2494"/>
      </w:tblGrid>
      <w:tr w:rsidR="00342A9B" w:rsidRPr="00342A9B" w14:paraId="051E60B1" w14:textId="77777777" w:rsidTr="008643CD">
        <w:trPr>
          <w:trHeight w:val="300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2899E190" w14:textId="77777777" w:rsidR="00342A9B" w:rsidRPr="00342A9B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bookmarkStart w:id="5" w:name="_Hlk84597406"/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Name</w:t>
            </w:r>
          </w:p>
        </w:tc>
        <w:tc>
          <w:tcPr>
            <w:tcW w:w="3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326F2515" w14:textId="77777777" w:rsidR="00342A9B" w:rsidRPr="00342A9B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Description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CEE7350" w14:textId="77777777" w:rsidR="00342A9B" w:rsidRPr="00342A9B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Tipe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12CAB85B" w14:textId="77777777" w:rsidR="00342A9B" w:rsidRPr="00342A9B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Size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60F2AF1" w14:textId="77777777" w:rsidR="00342A9B" w:rsidRPr="00342A9B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Null</w:t>
            </w: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0EEF15A7" w14:textId="1EAA166C" w:rsidR="00342A9B" w:rsidRPr="00342A9B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Value/</w:t>
            </w:r>
            <w:proofErr w:type="spellStart"/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Desc</w:t>
            </w:r>
            <w:proofErr w:type="spellEnd"/>
          </w:p>
        </w:tc>
      </w:tr>
      <w:tr w:rsidR="00342A9B" w:rsidRPr="00342A9B" w14:paraId="38C3B9E7" w14:textId="77777777" w:rsidTr="008643CD">
        <w:trPr>
          <w:trHeight w:val="300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0228A" w14:textId="77777777" w:rsidR="00342A9B" w:rsidRPr="00342A9B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type_data</w:t>
            </w:r>
            <w:proofErr w:type="spellEnd"/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A09D5" w14:textId="77777777" w:rsidR="00342A9B" w:rsidRPr="00342A9B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Type Data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81A66" w14:textId="77777777" w:rsidR="00342A9B" w:rsidRPr="00342A9B" w:rsidRDefault="00342A9B" w:rsidP="0034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String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9BC14" w14:textId="77777777" w:rsidR="00342A9B" w:rsidRPr="00342A9B" w:rsidRDefault="00342A9B" w:rsidP="0034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14361" w14:textId="77777777" w:rsidR="00342A9B" w:rsidRPr="00342A9B" w:rsidRDefault="00342A9B" w:rsidP="0034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x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29A3C" w14:textId="77777777" w:rsidR="00342A9B" w:rsidRPr="00342A9B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HD: Header</w:t>
            </w:r>
          </w:p>
        </w:tc>
      </w:tr>
      <w:tr w:rsidR="00342A9B" w:rsidRPr="00342A9B" w14:paraId="46DD2AED" w14:textId="77777777" w:rsidTr="008643CD">
        <w:trPr>
          <w:trHeight w:val="300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F9F0C" w14:textId="42DFF408" w:rsidR="00342A9B" w:rsidRPr="00342A9B" w:rsidRDefault="00E91425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Patner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 xml:space="preserve"> name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557D1" w14:textId="49682437" w:rsidR="00342A9B" w:rsidRPr="00342A9B" w:rsidRDefault="00E91425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Patner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 xml:space="preserve"> Name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6B935" w14:textId="77777777" w:rsidR="00342A9B" w:rsidRPr="00342A9B" w:rsidRDefault="00342A9B" w:rsidP="0034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String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3BD649" w14:textId="77777777" w:rsidR="00342A9B" w:rsidRPr="00342A9B" w:rsidRDefault="00342A9B" w:rsidP="0034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10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8728E" w14:textId="77777777" w:rsidR="00342A9B" w:rsidRPr="00342A9B" w:rsidRDefault="00342A9B" w:rsidP="0034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x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F88B9" w14:textId="5B64F33B" w:rsidR="00342A9B" w:rsidRPr="00342A9B" w:rsidRDefault="00E91425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Mtex</w:t>
            </w:r>
            <w:proofErr w:type="spellEnd"/>
          </w:p>
        </w:tc>
      </w:tr>
      <w:tr w:rsidR="00342A9B" w:rsidRPr="00342A9B" w14:paraId="1FD67B6F" w14:textId="77777777" w:rsidTr="008643CD">
        <w:trPr>
          <w:trHeight w:val="300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49A8B" w14:textId="77777777" w:rsidR="00342A9B" w:rsidRPr="00342A9B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date_process</w:t>
            </w:r>
            <w:proofErr w:type="spellEnd"/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9952B" w14:textId="77777777" w:rsidR="00342A9B" w:rsidRPr="00342A9B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Processing Date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C882E" w14:textId="77777777" w:rsidR="00342A9B" w:rsidRPr="00342A9B" w:rsidRDefault="00342A9B" w:rsidP="0034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String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14CAF" w14:textId="77777777" w:rsidR="00342A9B" w:rsidRPr="00342A9B" w:rsidRDefault="00342A9B" w:rsidP="0034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7DF12" w14:textId="77777777" w:rsidR="00342A9B" w:rsidRPr="00342A9B" w:rsidRDefault="00342A9B" w:rsidP="0034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x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57500" w14:textId="77777777" w:rsidR="00342A9B" w:rsidRPr="00342A9B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YYYYMMDD</w:t>
            </w:r>
          </w:p>
        </w:tc>
      </w:tr>
      <w:bookmarkEnd w:id="5"/>
      <w:tr w:rsidR="00342A9B" w:rsidRPr="00342A9B" w14:paraId="657B67BB" w14:textId="77777777" w:rsidTr="008643CD">
        <w:trPr>
          <w:trHeight w:val="300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A2386" w14:textId="77777777" w:rsidR="00342A9B" w:rsidRPr="00342A9B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seq_no</w:t>
            </w:r>
            <w:proofErr w:type="spellEnd"/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1891E" w14:textId="77777777" w:rsidR="00342A9B" w:rsidRPr="00342A9B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Sequence Number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364200" w14:textId="77777777" w:rsidR="00342A9B" w:rsidRPr="00342A9B" w:rsidRDefault="00342A9B" w:rsidP="0034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Number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F05BF" w14:textId="77777777" w:rsidR="00342A9B" w:rsidRPr="00342A9B" w:rsidRDefault="00342A9B" w:rsidP="0034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C1AB9" w14:textId="77777777" w:rsidR="00342A9B" w:rsidRPr="00342A9B" w:rsidRDefault="00342A9B" w:rsidP="0034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x</w:t>
            </w:r>
          </w:p>
        </w:tc>
        <w:tc>
          <w:tcPr>
            <w:tcW w:w="2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9F6BC" w14:textId="22B68916" w:rsidR="00342A9B" w:rsidRPr="00342A9B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 </w:t>
            </w:r>
            <w:proofErr w:type="spellStart"/>
            <w:r w:rsidR="00E91425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Disi</w:t>
            </w:r>
            <w:proofErr w:type="spellEnd"/>
            <w:r w:rsidR="00E91425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 xml:space="preserve"> </w:t>
            </w:r>
            <w:proofErr w:type="spellStart"/>
            <w:r w:rsidR="00E91425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jumlah</w:t>
            </w:r>
            <w:proofErr w:type="spellEnd"/>
            <w:r w:rsidR="00E91425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 xml:space="preserve"> MID</w:t>
            </w:r>
          </w:p>
        </w:tc>
      </w:tr>
    </w:tbl>
    <w:p w14:paraId="09681968" w14:textId="77777777" w:rsidR="00342A9B" w:rsidRPr="00342A9B" w:rsidRDefault="00342A9B" w:rsidP="00342A9B"/>
    <w:p w14:paraId="4471A2BB" w14:textId="1F47C7E7" w:rsidR="008E294A" w:rsidRDefault="008E294A" w:rsidP="008E294A">
      <w:pPr>
        <w:pStyle w:val="Heading2"/>
      </w:pPr>
      <w:bookmarkStart w:id="6" w:name="_Toc95810885"/>
      <w:r>
        <w:t>Format Profile Merchant</w:t>
      </w:r>
      <w:bookmarkEnd w:id="6"/>
    </w:p>
    <w:tbl>
      <w:tblPr>
        <w:tblW w:w="10905" w:type="dxa"/>
        <w:tblInd w:w="-714" w:type="dxa"/>
        <w:tblLook w:val="04A0" w:firstRow="1" w:lastRow="0" w:firstColumn="1" w:lastColumn="0" w:noHBand="0" w:noVBand="1"/>
      </w:tblPr>
      <w:tblGrid>
        <w:gridCol w:w="460"/>
        <w:gridCol w:w="2270"/>
        <w:gridCol w:w="1354"/>
        <w:gridCol w:w="521"/>
        <w:gridCol w:w="3460"/>
        <w:gridCol w:w="2840"/>
      </w:tblGrid>
      <w:tr w:rsidR="003B3A4C" w:rsidRPr="003B3A4C" w14:paraId="2DE38B18" w14:textId="77777777" w:rsidTr="003B3A4C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42F0A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#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4173EA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Column Name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ACBCD4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Type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790297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M/O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09384F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Comment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65FA25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Desc</w:t>
            </w:r>
            <w:proofErr w:type="spellEnd"/>
          </w:p>
        </w:tc>
      </w:tr>
      <w:tr w:rsidR="003B3A4C" w:rsidRPr="003B3A4C" w14:paraId="45356353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BE6FF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7ED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DATA_TYPE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769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7EC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6E7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DataType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A07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[HARDCODE] "PM" for Profile Merchant</w:t>
            </w:r>
          </w:p>
        </w:tc>
      </w:tr>
      <w:tr w:rsidR="003B3A4C" w:rsidRPr="003B3A4C" w14:paraId="6B336075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312F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9D3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TEMP_MID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D36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D5C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0D3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TemporaryMerchantID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82E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2145678D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5D78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8CE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APLC_SEQ_NO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384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1A9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BC6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ApplicationSequenceNumber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53D7" w14:textId="1738647A" w:rsidR="003B3A4C" w:rsidRPr="003B3A4C" w:rsidRDefault="005472D1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format[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YE] + sequent[000000001] ex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YE000000001</w:t>
            </w:r>
          </w:p>
        </w:tc>
      </w:tr>
      <w:tr w:rsidR="003B3A4C" w:rsidRPr="003B3A4C" w14:paraId="075B6D96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5D37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14B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MER_NM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B05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C1F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CC3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MerchantName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5AD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7F92D82F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C7DE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683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MER_DTL_ADDR1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9D44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A0E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9F9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MerchantDetailAddress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6B8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2E2B204A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8CB8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3C3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MER_DTL_ADDR2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08B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276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5D5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MerchantDetailAddress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677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2B0FC003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8BA0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63A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MER_DTL_ADDR3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A29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498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8F8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MerchantDetailAddress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708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4A2BAA40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0C55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D92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MER_POST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1A9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VARCHAR2(6)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EAA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E40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MerchantPostalCode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9E1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See in tbazpost.xlsx</w:t>
            </w:r>
          </w:p>
        </w:tc>
      </w:tr>
      <w:tr w:rsidR="003B3A4C" w:rsidRPr="003B3A4C" w14:paraId="72059FBB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478C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87B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MER_MAIL_INO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911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BA6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F13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MerchantMailIdentifyingNumber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7EC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Mapping value from MER_POST</w:t>
            </w:r>
          </w:p>
        </w:tc>
      </w:tr>
      <w:tr w:rsidR="003B3A4C" w:rsidRPr="003B3A4C" w14:paraId="718BCDEE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BF2B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C6B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MER_CITY_CD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0CA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VARCHAR2(3)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AA1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559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MerchantCityCode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CA96" w14:textId="2E790BCC" w:rsidR="0066672B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Mapping value from MER_POST</w:t>
            </w:r>
            <w:r w:rsid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br/>
            </w:r>
            <w:r w:rsidR="0066672B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</w:t>
            </w:r>
            <w:r w:rsid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72</w:t>
            </w:r>
          </w:p>
        </w:tc>
      </w:tr>
      <w:tr w:rsidR="003B3A4C" w:rsidRPr="003B3A4C" w14:paraId="2A03E760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23F7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81F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MAI_TRT_ITMS_NM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96C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68A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802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MainTreatmentItemsName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B46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1412CFE8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0432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E67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SLS_STRT_DATE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C66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7A1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0973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SalesStartDate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3BC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017B768F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BAF1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68A3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MER_TEL_RGN_CD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319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CD2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7CC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MerchantTelephoneRegionCode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F665" w14:textId="0DC7FDD5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23170C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Common Code </w:t>
            </w:r>
            <w:r w:rsidR="0023170C" w:rsidRPr="0023170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MCA0012</w:t>
            </w:r>
          </w:p>
        </w:tc>
      </w:tr>
      <w:tr w:rsidR="003B3A4C" w:rsidRPr="003B3A4C" w14:paraId="36BB8E48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F4C8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9CA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MER_TEL_NO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E18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900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EE7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MerchantTelephoneNumber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9B6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5BE35BC2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2705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C61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MER_FAX_TEL_RGN_CD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D03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D8B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46B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MerchantFaxTelephoneRegionCode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6FDD" w14:textId="0AC6635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23170C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Common Code </w:t>
            </w:r>
            <w:r w:rsidR="0023170C" w:rsidRPr="0023170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MCA0012</w:t>
            </w:r>
          </w:p>
        </w:tc>
      </w:tr>
      <w:tr w:rsidR="003B3A4C" w:rsidRPr="003B3A4C" w14:paraId="3DA295DA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FF96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FCB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MER_FAX_TEL_NO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403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47B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06E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MerchantFaxTelephoneNumber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E08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304C77EE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9ADF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2C3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HPGE_URL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ED3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D39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211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HomepageURL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566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132937DB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A142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128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STD_TIZN_CD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BB2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8A4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E8C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StandardTimeZoneCode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31714" w14:textId="3E9224D6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Mapping value from MER_POST</w:t>
            </w:r>
            <w:r w:rsidR="0023170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br/>
            </w:r>
            <w:r w:rsidR="0023170C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Common Code </w:t>
            </w:r>
            <w:r w:rsidR="0023170C" w:rsidRPr="0023170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MCA0023</w:t>
            </w:r>
          </w:p>
        </w:tc>
      </w:tr>
      <w:tr w:rsidR="003B3A4C" w:rsidRPr="003B3A4C" w14:paraId="2CF58EC7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7B04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139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BRND_CLCD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024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C63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175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BrandClassifyCode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969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[HARDCODE] "V" for Visa</w:t>
            </w:r>
          </w:p>
        </w:tc>
      </w:tr>
      <w:tr w:rsidR="003B3A4C" w:rsidRPr="003B3A4C" w14:paraId="496D7EFC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3334B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BDA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MCC_CD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EAD3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0E1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676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MCCCode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670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686FC269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596D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C4FD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BRND_CLCD1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A92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D99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638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BrandClassifyCode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C8F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[HARDCODE] "M" for Visa</w:t>
            </w:r>
          </w:p>
        </w:tc>
      </w:tr>
      <w:tr w:rsidR="003B3A4C" w:rsidRPr="003B3A4C" w14:paraId="160C6DC3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1AB3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15B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MCC_CD1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4C1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9388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0D3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MCCCode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311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37C20040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8CBB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D94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MER_SEGMT_CD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F9B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022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874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MerchantSegmentCode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853A" w14:textId="06712158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2C398D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MCA0046</w:t>
            </w:r>
          </w:p>
        </w:tc>
      </w:tr>
      <w:tr w:rsidR="003B3A4C" w:rsidRPr="003B3A4C" w14:paraId="39E99A18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6C98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D8C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EMAIL_ADDR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817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VARCHAR2(50)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9CE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695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EmailAddress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DCF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1AA5A162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96FCC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C03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STRT_SLS_TIME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1FC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E8C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21C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StartSalesTime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455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25402B19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E09A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500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END_SLS_TIME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25D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6D6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2E9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EndSalesTime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EC0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6224D538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2929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E3E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BTH_MGR_FNM1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34B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VARCHAR2(50)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FB4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2EC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BoothManagerFullname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46DC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4E8C1E1A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A255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5A5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BTH_MGR_FNM2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9B2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VARCHAR2(50)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380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82B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BoothManagerFullname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915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2FCDFD91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BC6F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EB3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BTH_MGR_TEL_RGN_CD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087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2CA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DD2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BoothManagerTelephoneRegionCode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F1A4" w14:textId="77DDC636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23170C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Common Code </w:t>
            </w:r>
            <w:r w:rsidR="0023170C" w:rsidRPr="0023170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MCA0012</w:t>
            </w:r>
          </w:p>
        </w:tc>
      </w:tr>
      <w:tr w:rsidR="003B3A4C" w:rsidRPr="003B3A4C" w14:paraId="05C7BC5D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671D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894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BTH_MGR_TEL_NO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CE03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22B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A17E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BoothManagerTelephoneNumber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C6F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20B7CF25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EBF6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lastRenderedPageBreak/>
              <w:t>30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34B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BTH_MGR_HP_TEL_NO11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AC4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76F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952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BoothManagerMobileTelephoneNumber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2A2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5E33797A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8207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31A3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BTH_MGR_HP_TEL_NO12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6BE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68C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BCE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BoothManagerMobileTelephoneNumber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307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1E1B4F32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2505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19A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BTH_MGR_HP_TEL_NO21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86E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8CC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C35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BoothManagerMobileTelephoneNumber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2BD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0B0DFCDB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9F474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BDF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BTH_MGR_HP_TEL_NO22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6C9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ED9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777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BoothManagerMobileTelephoneNumber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361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2C50CF93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11A3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56E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PMT_ACCT_BK_CD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E11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VARCHAR2(3)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C1A6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910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PaymentAccountBankCode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790D" w14:textId="48016D32" w:rsidR="003B3A4C" w:rsidRPr="003B3A4C" w:rsidRDefault="00D13E64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3B3A4C"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Pr="00D13E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MTA5000</w:t>
            </w:r>
          </w:p>
        </w:tc>
      </w:tr>
      <w:tr w:rsidR="003B3A4C" w:rsidRPr="003B3A4C" w14:paraId="714BA29E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0ACD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307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ACCT_MGMT_BK_CD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195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VARCHAR2(7)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974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7C6F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AccountManagementBankCode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0BEF" w14:textId="19E3FDD0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D13E64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D13E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r w:rsidR="00D13E64" w:rsidRPr="00D13E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MCA0081</w:t>
            </w:r>
          </w:p>
        </w:tc>
      </w:tr>
      <w:tr w:rsidR="003B3A4C" w:rsidRPr="003B3A4C" w14:paraId="045FE6F4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A7C95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63A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PMT_ACCT_NO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8E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03A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B81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PaymentAccountNumber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7B8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2589D433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CA3F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C82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ACCT_TP_CD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3DF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C0C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FF5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AccountTypeCode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A61E1" w14:textId="6FC45CC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D13E64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D13E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r w:rsidR="00D13E64" w:rsidRPr="00D13E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MCA0070</w:t>
            </w:r>
          </w:p>
        </w:tc>
      </w:tr>
      <w:tr w:rsidR="003B3A4C" w:rsidRPr="003B3A4C" w14:paraId="709574C7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6BBD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808E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PMT_ACCT_DPSO_NM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63B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9A3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7E0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PaymentAccountDepositOwnerName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8C04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46C8B320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E257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FAC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PMT_ACCT_BR_CD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54B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VARCHAR2(5)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D15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F78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PaymentAccountBranchCode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D8F2" w14:textId="5A935736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D13E64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D13E64">
              <w:t xml:space="preserve"> </w:t>
            </w:r>
            <w:r w:rsidR="00D13E64" w:rsidRPr="00D13E6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MCA0007</w:t>
            </w:r>
          </w:p>
        </w:tc>
      </w:tr>
      <w:tr w:rsidR="003B3A4C" w:rsidRPr="003B3A4C" w14:paraId="43336F1F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AC2B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A36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OFFCL_MER_NM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B29B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511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9F5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OfficialMerchantName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F79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33C30C5A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C25E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5C4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OFFCL_MER_DTL_ADDR1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D83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DB8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A07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OfficialMerchantDetailAddress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ACB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2E668BE7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95AF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553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OFFCL_MER_DTL_ADDR2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9F8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223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44A7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OfficialMerchantDetailAddress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3B0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7F1C0E37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DE08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ACD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OFFCL_MER_DTL_ADDR3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054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3A7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315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OfficialMerchantDetailAddress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9F7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29F9FB98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60B1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6B4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OFFCL_MER_POST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2C5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VARCHAR2(6)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9E0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7B2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OfficialMerchantPostalCode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CC9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6A232432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5C80A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25F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OFFCL_MER_MAIL_INO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531C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43A5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317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OfficialMerchantMailIdentifyingNumber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869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19FE3463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8E18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193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OFFCL_MER_CITY_CD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4AE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VARCHAR2(3)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ABE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AB7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OfficialMerchantCityCode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784F" w14:textId="7171825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975971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</w:t>
            </w:r>
            <w:r w:rsidR="0097597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72</w:t>
            </w:r>
          </w:p>
        </w:tc>
      </w:tr>
      <w:tr w:rsidR="003B3A4C" w:rsidRPr="003B3A4C" w14:paraId="7708126D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6A98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1EA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OFFCL_MER_TEL_RGN_CD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2FC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BF2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06C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OfficialMerchantTelephoneRegionCode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BE38" w14:textId="1209FC02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23170C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Common Code </w:t>
            </w:r>
            <w:r w:rsidR="0023170C" w:rsidRPr="0023170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MCA0012</w:t>
            </w:r>
          </w:p>
        </w:tc>
      </w:tr>
      <w:tr w:rsidR="003B3A4C" w:rsidRPr="003B3A4C" w14:paraId="1792B107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E69F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218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OFFCL_MER_TEL_NO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019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18D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2AF1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OfficialMerchantTelephoneNumber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08E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7A698502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14BC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5D2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OFFCL_MER_FAX_TEL_RGN_CD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119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897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03A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OfficialMerchantFaxTelephoneRegionCode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EA33" w14:textId="24158BE8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23170C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Common Code </w:t>
            </w:r>
            <w:r w:rsidR="0023170C" w:rsidRPr="0023170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MCA0012</w:t>
            </w:r>
          </w:p>
        </w:tc>
      </w:tr>
      <w:tr w:rsidR="003B3A4C" w:rsidRPr="003B3A4C" w14:paraId="5E009859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09FCD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61E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OFFCL_MER_FAX_TEL_NO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9A0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165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5083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OfficialMerchantFaxTelephoneNumber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7B0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49AEE367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7701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580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OFFCL_MER_HPGE_URL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1B9C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ACA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818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OfficialMerchantUniformResourceLocator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DF1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4863D4D0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C307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D0D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KTPNO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88A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248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B2F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KTPNumber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E96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51DFFAA0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14B7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929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NPWP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6F3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6313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758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NPWP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C43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1282193C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BB3F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21A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CO_TP_CD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AFC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6B0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1B2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CompanyTypeCode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381B" w14:textId="7EF9315B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975971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Common Code </w:t>
            </w:r>
            <w:r w:rsidR="00975971" w:rsidRPr="0097597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MCA0002</w:t>
            </w:r>
          </w:p>
        </w:tc>
      </w:tr>
      <w:tr w:rsidR="003B3A4C" w:rsidRPr="003B3A4C" w14:paraId="208E236F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D9D5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86D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BIZ_TP_CD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197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0E1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925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BusinessTypeCode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1096" w14:textId="172CFFA0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975971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975971">
              <w:t xml:space="preserve"> </w:t>
            </w:r>
            <w:r w:rsidR="00975971" w:rsidRPr="0097597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MCA0001</w:t>
            </w:r>
          </w:p>
        </w:tc>
      </w:tr>
      <w:tr w:rsidR="003B3A4C" w:rsidRPr="003B3A4C" w14:paraId="2593484E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241B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DDE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DTL_BIZ_TP_CTNTS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96D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12A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E0D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DetailBusinessTypeContents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A2B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1E87B8D4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904F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F47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YSALES_AMT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B4A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18,2)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42D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9DA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YearSalesAmount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D2F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2DD11E09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5CDA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0E1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NON_CSH_SALE_RT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05C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7,4)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EF8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877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NonCashSaleRate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213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3D0BC62D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1E0E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D04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WORKR_CNT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3CA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7,0)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468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98E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WorkerCount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03C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5EC1AAB0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75A2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6DB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BTH_SIZE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EEB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7,0)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1DB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3F6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BoothSize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8CF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04E2AE9C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078A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1EA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MER_BTH_CLCD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17F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CE5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0191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MerchantBoothClassifyCode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775A" w14:textId="65517135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975971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97597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r w:rsidR="00975971" w:rsidRPr="0097597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MCA0033</w:t>
            </w:r>
          </w:p>
        </w:tc>
      </w:tr>
      <w:tr w:rsidR="003B3A4C" w:rsidRPr="003B3A4C" w14:paraId="1FC63AF7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5457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53E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BIZ_ENV_CD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13D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F9E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8BE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BusinessEnvironmentCode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0D76" w14:textId="6628ECB9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975971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97597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r w:rsidR="00975971" w:rsidRPr="0097597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MCA0003</w:t>
            </w:r>
          </w:p>
        </w:tc>
      </w:tr>
      <w:tr w:rsidR="003B3A4C" w:rsidRPr="003B3A4C" w14:paraId="1E104195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DA11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8AD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DTL_BIZ_ENV_CD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B9E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0F6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EFB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DetailBusinessEnvironmentCode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C8CD" w14:textId="6F42DA71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975971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1664F9">
              <w:t xml:space="preserve"> </w:t>
            </w:r>
            <w:r w:rsidR="001664F9" w:rsidRPr="001664F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MCA0004</w:t>
            </w:r>
          </w:p>
        </w:tc>
      </w:tr>
      <w:tr w:rsidR="003B3A4C" w:rsidRPr="003B3A4C" w14:paraId="4975DA3F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B430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851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PGCO_CD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42F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748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DEC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PGCompanyCode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2971" w14:textId="6A6AD4C5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975971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1664F9">
              <w:t xml:space="preserve"> </w:t>
            </w:r>
            <w:r w:rsidR="001664F9" w:rsidRPr="001664F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MCA0075</w:t>
            </w:r>
          </w:p>
        </w:tc>
      </w:tr>
      <w:tr w:rsidR="003B3A4C" w:rsidRPr="003B3A4C" w14:paraId="36956FBE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8904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280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POSTNG_CLCD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A2F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5C7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F11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PostingClassifyCode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E1DB" w14:textId="42E5DCDE" w:rsidR="003B3A4C" w:rsidRPr="003B3A4C" w:rsidRDefault="003B3A4C" w:rsidP="003B3A4C">
            <w:pPr>
              <w:spacing w:after="0" w:line="240" w:lineRule="auto"/>
              <w:rPr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975971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1664F9">
              <w:t xml:space="preserve"> </w:t>
            </w:r>
            <w:r w:rsidR="001664F9" w:rsidRPr="001664F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ACA0003</w:t>
            </w:r>
          </w:p>
        </w:tc>
      </w:tr>
      <w:tr w:rsidR="003B3A4C" w:rsidRPr="003B3A4C" w14:paraId="34696A3D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960E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5C3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STTL_TRUST_CLCD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A97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062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204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SettlementTrustClassifyCode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A959" w14:textId="6D072F81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975971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1664F9">
              <w:t xml:space="preserve"> </w:t>
            </w:r>
            <w:r w:rsidR="001664F9" w:rsidRPr="001664F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MCA0071</w:t>
            </w:r>
          </w:p>
        </w:tc>
      </w:tr>
      <w:tr w:rsidR="003B3A4C" w:rsidRPr="003B3A4C" w14:paraId="381BA4CE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74C2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251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MER_PMT_MTHD_CD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014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BD2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9D7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MerchantPaymentMethodCode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00DB" w14:textId="6FC39420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975971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1664F9">
              <w:t xml:space="preserve"> </w:t>
            </w:r>
            <w:r w:rsidR="001664F9" w:rsidRPr="001664F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MCA0034</w:t>
            </w:r>
          </w:p>
        </w:tc>
      </w:tr>
      <w:tr w:rsidR="003B3A4C" w:rsidRPr="003B3A4C" w14:paraId="27FF8F4E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451C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079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MER_PMT_CYCL_CD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B2B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3E7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8AB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MerchantPaymentCycleCode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7790" w14:textId="446D70E8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975971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1664F9">
              <w:t xml:space="preserve"> </w:t>
            </w:r>
            <w:r w:rsidR="001664F9" w:rsidRPr="001664F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MCA0036</w:t>
            </w:r>
          </w:p>
        </w:tc>
      </w:tr>
      <w:tr w:rsidR="003B3A4C" w:rsidRPr="003B3A4C" w14:paraId="317C0C23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5B76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733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MER_PMT_STTL_DAY_CD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EB6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DA3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076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MerchantPaymentSettlementDayCode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47C4" w14:textId="3DCD89A3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975971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1664F9">
              <w:t xml:space="preserve"> </w:t>
            </w:r>
            <w:r w:rsidR="001664F9" w:rsidRPr="001664F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MCA0037</w:t>
            </w:r>
          </w:p>
        </w:tc>
      </w:tr>
      <w:tr w:rsidR="003B3A4C" w:rsidRPr="003B3A4C" w14:paraId="6AB5CE41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5DB2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84B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MSTMT_SND_TP_CD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BDC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C46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78C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MerchantStatementSendingTypeCode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A669" w14:textId="1915EA84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975971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5C2C1D">
              <w:t xml:space="preserve"> </w:t>
            </w:r>
            <w:r w:rsidR="005C2C1D" w:rsidRPr="005C2C1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MCA0038</w:t>
            </w:r>
          </w:p>
        </w:tc>
      </w:tr>
      <w:tr w:rsidR="003B3A4C" w:rsidRPr="003B3A4C" w14:paraId="2A3B2346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71B9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lastRenderedPageBreak/>
              <w:t>71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A57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MSTMT_SND_CYCL_CD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B4B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DA6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55E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MerchantStatementSendingCycleCode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8438" w14:textId="621949F4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975971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5C2C1D">
              <w:t xml:space="preserve"> </w:t>
            </w:r>
            <w:r w:rsidR="005C2C1D" w:rsidRPr="005C2C1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MCA0020</w:t>
            </w:r>
          </w:p>
        </w:tc>
      </w:tr>
      <w:tr w:rsidR="003B3A4C" w:rsidRPr="003B3A4C" w14:paraId="5A986090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007C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568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MSTMT_SND_UNT_CD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962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1C5A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EC2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MerchantStatementSendingUnitCode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C019" w14:textId="1D858354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975971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5C2C1D">
              <w:t xml:space="preserve"> </w:t>
            </w:r>
            <w:r w:rsidR="005C2C1D" w:rsidRPr="005C2C1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MCA0021</w:t>
            </w:r>
          </w:p>
        </w:tc>
      </w:tr>
      <w:tr w:rsidR="003B3A4C" w:rsidRPr="003B3A4C" w14:paraId="761F32EB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5A38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CB0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MSTMT_SND_MER_GRUP_ID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4CE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AB0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3FF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MerchantStatementSendingMerchantGroupID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070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75FCBFB9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603A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587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MSTMT_SND_EMAIL_ADDR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1E2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VARCHAR2(50)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C1B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484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MerchantStatementSendingEmailAddress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612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33D5465E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2300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AE8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MEMBS_FEE_CMPS_YN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A6A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AD4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81F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MembershipFeeComposeYesOrNo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858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2A876E74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5D51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A5B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MEMBS_FEE_EXCP_MCNT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688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3,0)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E7B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430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MembershipFeeExceptMonthCount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49F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530C99E9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320E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1BB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MEMBS_FEE_EXCP_MO_VAL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83D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9DB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F0F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MembershipFeeExceptMonthValue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D14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4580252C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68EC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E11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MEMBS_FEE_BILL_MTHD_CD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90B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64C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8EF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MembershipFeeBillMethodCode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CB387" w14:textId="1CED6221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5C2C1D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FC19D2">
              <w:t xml:space="preserve"> </w:t>
            </w:r>
            <w:r w:rsidR="00FC19D2" w:rsidRPr="00FC19D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MCA0059</w:t>
            </w:r>
          </w:p>
        </w:tc>
      </w:tr>
      <w:tr w:rsidR="003B3A4C" w:rsidRPr="003B3A4C" w14:paraId="02EB614E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EEBC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95C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MER_LIM_APPL_YN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302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51F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25B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MerchantLimitApplyYesOrNo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545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071E039F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9CB1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8045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MER_MO_LIM_AMT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B73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18,2)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1CC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0B1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MerchantMonthLimitAmount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302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1931750A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9300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2F3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NEW_REGT_DATE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C82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FC6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D82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NewRegistrationDate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0B8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0240F763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BFF3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936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NEW_REGT_TIME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FD9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VARCHAR2(6)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203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89D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NewRegistrationTime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8E2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530FFC5F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518E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7E1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MER_CNCEL_DATE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307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259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DC1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MerchantCancellDate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F83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5A1AF7B4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BBE7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5C4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CNCEL_MER_ACCI_CD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844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8C8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F10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CancellMerchantAccidentCode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796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3ADD575F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9B91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E81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EVNT_STRT_DATE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68B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DED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E98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EventStartDate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07B0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40A97E82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B373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17C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EVNT_END_DATE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D37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C80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4DD8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EventEndDate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8EB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4532DA7B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2961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342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RCRU_CHNL_CD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5B5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E1A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EE0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RecruitmentChannelCode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6ADF" w14:textId="53E67695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5C2C1D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FC19D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r w:rsidR="00FC19D2" w:rsidRPr="00FC19D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MCA0066</w:t>
            </w:r>
          </w:p>
        </w:tc>
      </w:tr>
      <w:tr w:rsidR="003B3A4C" w:rsidRPr="003B3A4C" w14:paraId="5B82BD24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88FC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FF6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OPN_CHG_EMP_NO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82F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VARCHAR2(13)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C75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9E5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OpenChargerEmployeeNumber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3C0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13ED07E9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F28F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21A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OPN_CHG_DEPT_CD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DFD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D7F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A91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OpenChargerDepartmentCode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1A0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3C83EB71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5442C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0D3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MGMT_CHG_EMP_NO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0BB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VARCHAR2(13)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5A8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CDF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ManagementChargerEmployeeNumber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F7B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356019E4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1E4D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380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MGMT_CHG_DEPT_CD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40E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8091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EC9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ManagementChargerDepartmentCode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DF0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0097B7F1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E18B1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287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MGMT_ICHRG_RGN_CD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928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VARCHAR2(3)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414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208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ManagementInChargeRegionCode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E688" w14:textId="55BAFE1C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5C2C1D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FC19D2">
              <w:t xml:space="preserve"> </w:t>
            </w:r>
            <w:r w:rsidR="00FC19D2" w:rsidRPr="00FC19D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SFA1120</w:t>
            </w:r>
          </w:p>
        </w:tc>
      </w:tr>
      <w:tr w:rsidR="003B3A4C" w:rsidRPr="003B3A4C" w14:paraId="2EF9CECB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456F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859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MGMT_ICHRG_AREA_CD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0E7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VARCHAR2(6)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6A1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723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ManagementInChargeAreaCode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6AB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60A91FC3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1E6F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563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MGMT_ICHRG_BR_CD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CAB7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VARCHAR2(5)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DD3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262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ManagementInChargeBranchCode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C9552" w14:textId="44F7457E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5C2C1D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FC19D2">
              <w:t xml:space="preserve"> </w:t>
            </w:r>
            <w:r w:rsidR="00FC19D2" w:rsidRPr="00FC19D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MCA0007</w:t>
            </w:r>
          </w:p>
        </w:tc>
      </w:tr>
      <w:tr w:rsidR="003B3A4C" w:rsidRPr="003B3A4C" w14:paraId="207E2423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65CA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D58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TMNL_MGMT_VEND_NO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033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VARCHAR2(5)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7CD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131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TerminalManagementVendorNumber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F77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1DEDE22E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0FC7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18E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NPG_INFO_VAL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97C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C3A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669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NPGInformationValue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539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5CE6D78E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C5E4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AB1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MIG_YN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ADC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9BD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59E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MigrationYesNo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E7D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2FD602ED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421F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697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JAL_YN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E72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612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6EB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JalinYesNo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E5C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24BB5EAF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17F0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23D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PMT_UNT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884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334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69A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PaymentUnit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5E31" w14:textId="196C2B8E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="005C2C1D"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</w:t>
            </w:r>
            <w:r w:rsidR="00FC19D2">
              <w:t xml:space="preserve"> </w:t>
            </w:r>
            <w:r w:rsidR="00FC19D2" w:rsidRPr="00FC19D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MCA0103</w:t>
            </w:r>
          </w:p>
        </w:tc>
      </w:tr>
      <w:tr w:rsidR="003B3A4C" w:rsidRPr="003B3A4C" w14:paraId="2ABD0C91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342B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100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323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MGMT_BR_CD_LOC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EEC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VARCHAR2(5)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3C7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F08F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LocationOfBranchBankForMerchant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686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031085EA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F0E4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28F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STORE_CODE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E9F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9F3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FB50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StoreCodeForClearingSettlement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DDB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061DEF3E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04DA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E46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PAYMENT_REMARK_CODE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3A8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724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F58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PaymentRemarkCode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F1B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224F66F3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CC21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E71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TOPUP_MID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C2F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VARCHAR2(5)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F36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40B7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TopupMID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753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0D74949B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D3E55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3CB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TOPUP_PAYMENT_TYPE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F94C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VARCHAR2(5)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90B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31A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TopupPaymentType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6D5E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60C3303D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AF89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C019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PGCO_TP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1FF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567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15BA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PaymentGatewayType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50E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176EF84B" w14:textId="77777777" w:rsidTr="003B3A4C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8647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1DC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BIN_TYPE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EF7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E34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B04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BinTypeForPG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78B1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70BCFE34" w14:textId="77777777" w:rsidTr="004610C2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0E7E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C8E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PAYMENT_LIMIT_DAY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D4B6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18,2)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0ED3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A425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LimitDailyForMerchantPayment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0412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B3A4C" w:rsidRPr="003B3A4C" w14:paraId="6DAED07F" w14:textId="77777777" w:rsidTr="004610C2">
        <w:trPr>
          <w:trHeight w:val="300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FEAA" w14:textId="77777777" w:rsidR="003B3A4C" w:rsidRPr="003B3A4C" w:rsidRDefault="003B3A4C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7748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QR_PMT_TP_CD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CF7D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A914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46B9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QRPaymentTypeCode</w:t>
            </w:r>
            <w:proofErr w:type="spellEnd"/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F49B" w14:textId="77777777" w:rsidR="003B3A4C" w:rsidRPr="003B3A4C" w:rsidRDefault="003B3A4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4610C2" w:rsidRPr="003B3A4C" w14:paraId="34F35BF8" w14:textId="77777777" w:rsidTr="005F3600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80F97BE" w14:textId="103A1EAB" w:rsidR="004610C2" w:rsidRPr="003B3A4C" w:rsidRDefault="004610C2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109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93D174E" w14:textId="1FA2C814" w:rsidR="004610C2" w:rsidRPr="003B3A4C" w:rsidRDefault="007B23D4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7B23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AVG_CER_TRNS_UCST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7B40FE3" w14:textId="51A7956E" w:rsidR="004610C2" w:rsidRPr="003B3A4C" w:rsidRDefault="007B23D4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7B23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7B23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18,2)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1D23762" w14:textId="251C7F32" w:rsidR="004610C2" w:rsidRPr="003B3A4C" w:rsidRDefault="007B23D4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8A35BC1" w14:textId="52562F43" w:rsidR="004610C2" w:rsidRPr="003B3A4C" w:rsidRDefault="007B23D4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7B23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AverageCountPerTransactUnitCost</w:t>
            </w:r>
            <w:proofErr w:type="spellEnd"/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E03DAF2" w14:textId="77777777" w:rsidR="004610C2" w:rsidRPr="003B3A4C" w:rsidRDefault="004610C2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</w:tr>
      <w:tr w:rsidR="004610C2" w:rsidRPr="003B3A4C" w14:paraId="42F7E9C2" w14:textId="77777777" w:rsidTr="005F3600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BFD61B4" w14:textId="4745FE0B" w:rsidR="004610C2" w:rsidRPr="003B3A4C" w:rsidRDefault="00C90503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110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29A15DA" w14:textId="44E5CC50" w:rsidR="004610C2" w:rsidRPr="003B3A4C" w:rsidRDefault="007B23D4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7B23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MO_AVG_TRNS_CNT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C450F69" w14:textId="3D468405" w:rsidR="004610C2" w:rsidRPr="003B3A4C" w:rsidRDefault="007B23D4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7B23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7B23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7,0)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06CDFFF" w14:textId="56ADC5B0" w:rsidR="004610C2" w:rsidRPr="003B3A4C" w:rsidRDefault="007B23D4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BDA23F5" w14:textId="35DAE947" w:rsidR="004610C2" w:rsidRPr="003B3A4C" w:rsidRDefault="007B23D4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7B23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MonthAverageTransactCount</w:t>
            </w:r>
            <w:proofErr w:type="spellEnd"/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AA2648A" w14:textId="77777777" w:rsidR="004610C2" w:rsidRPr="003B3A4C" w:rsidRDefault="004610C2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</w:tr>
      <w:tr w:rsidR="004610C2" w:rsidRPr="003B3A4C" w14:paraId="1F283C50" w14:textId="77777777" w:rsidTr="005F3600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510DC01" w14:textId="47A4BAFF" w:rsidR="004610C2" w:rsidRDefault="00C90503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111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2D4FDCF" w14:textId="59B64390" w:rsidR="004610C2" w:rsidRPr="003B3A4C" w:rsidRDefault="007B23D4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7B23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EXPT_YSALES_AMT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019DA2C" w14:textId="17F20350" w:rsidR="004610C2" w:rsidRPr="003B3A4C" w:rsidRDefault="007B23D4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7B23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7B23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18,2)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AD39A03" w14:textId="3A75DD0B" w:rsidR="004610C2" w:rsidRPr="003B3A4C" w:rsidRDefault="007B23D4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2C81843" w14:textId="03BFFEA9" w:rsidR="004610C2" w:rsidRPr="003B3A4C" w:rsidRDefault="007B23D4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7B23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ExpectationYearSalesAmount</w:t>
            </w:r>
            <w:proofErr w:type="spellEnd"/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157C4DE" w14:textId="77777777" w:rsidR="004610C2" w:rsidRPr="003B3A4C" w:rsidRDefault="004610C2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</w:tr>
      <w:tr w:rsidR="00C90503" w:rsidRPr="003B3A4C" w14:paraId="7BCB312C" w14:textId="77777777" w:rsidTr="005F3600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7A961CE" w14:textId="44F76EE9" w:rsidR="00C90503" w:rsidRDefault="00C90503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lastRenderedPageBreak/>
              <w:t>112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81A11B2" w14:textId="30BAFA6C" w:rsidR="00C90503" w:rsidRPr="007B23D4" w:rsidRDefault="00C90503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C9050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YOKKEBIZ_YN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B25CF27" w14:textId="27BC8463" w:rsidR="00C90503" w:rsidRPr="007B23D4" w:rsidRDefault="00C90503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C9050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</w:t>
            </w:r>
            <w:r w:rsidR="00330D7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(1)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488DDD1" w14:textId="3ADE93D6" w:rsidR="00C90503" w:rsidRDefault="009B4BCD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1B25BD1" w14:textId="77777777" w:rsidR="00C90503" w:rsidRPr="007B23D4" w:rsidRDefault="00C90503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2791FF2" w14:textId="77D20409" w:rsidR="00C90503" w:rsidRPr="003B3A4C" w:rsidRDefault="00737FA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Y/N</w:t>
            </w:r>
          </w:p>
        </w:tc>
      </w:tr>
      <w:tr w:rsidR="00330D7E" w:rsidRPr="003B3A4C" w14:paraId="77D28BC3" w14:textId="77777777" w:rsidTr="005F3600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A0E97DE" w14:textId="126C8DC6" w:rsidR="00330D7E" w:rsidRDefault="00330D7E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113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CE4EB1B" w14:textId="47EB64D2" w:rsidR="00330D7E" w:rsidRPr="00C90503" w:rsidRDefault="00330D7E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30D7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YOKKEBIZ_STORE_ID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51C1AEA" w14:textId="29001D09" w:rsidR="00330D7E" w:rsidRPr="00C90503" w:rsidRDefault="00330D7E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C9050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2(200)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2414E02" w14:textId="721C53B4" w:rsidR="00330D7E" w:rsidRDefault="00330D7E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E5A9C1B" w14:textId="77777777" w:rsidR="00330D7E" w:rsidRPr="007B23D4" w:rsidRDefault="00330D7E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523C1E6" w14:textId="77777777" w:rsidR="00330D7E" w:rsidRPr="003B3A4C" w:rsidRDefault="00330D7E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</w:tr>
      <w:tr w:rsidR="00330D7E" w:rsidRPr="003B3A4C" w14:paraId="1EDDD3AA" w14:textId="77777777" w:rsidTr="005F3600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8B6EE41" w14:textId="6AC29A70" w:rsidR="00330D7E" w:rsidRDefault="00330D7E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114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CDEFAA5" w14:textId="5EFDBAD3" w:rsidR="00330D7E" w:rsidRPr="00330D7E" w:rsidRDefault="00330D7E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30D7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ROUND_ROB_TYPE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1426D45" w14:textId="6F66083A" w:rsidR="00330D7E" w:rsidRPr="00C90503" w:rsidRDefault="00330D7E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C9050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2(2)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C66EE66" w14:textId="5DA1CFAC" w:rsidR="00330D7E" w:rsidRDefault="009B4BCD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3D47C1F" w14:textId="77777777" w:rsidR="00330D7E" w:rsidRPr="007B23D4" w:rsidRDefault="00330D7E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9AA8C85" w14:textId="1FAD030D" w:rsidR="00330D7E" w:rsidRPr="003B3A4C" w:rsidRDefault="00737FAC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MCA0146</w:t>
            </w:r>
          </w:p>
        </w:tc>
      </w:tr>
      <w:tr w:rsidR="00330D7E" w:rsidRPr="003B3A4C" w14:paraId="65A1A518" w14:textId="77777777" w:rsidTr="005F3600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123D19D" w14:textId="689FC23F" w:rsidR="00330D7E" w:rsidRDefault="00330D7E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115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62D4149" w14:textId="5CB3C40B" w:rsidR="00330D7E" w:rsidRPr="00330D7E" w:rsidRDefault="00330D7E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30D7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LONGITUDE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12E71C6" w14:textId="7577388B" w:rsidR="00330D7E" w:rsidRPr="00C90503" w:rsidRDefault="00330D7E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C9050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2(20)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DCF941D" w14:textId="565416B1" w:rsidR="00330D7E" w:rsidRDefault="00330D7E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F721EEA" w14:textId="30021A5C" w:rsidR="00330D7E" w:rsidRPr="007B23D4" w:rsidRDefault="00330D7E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30D7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Longitude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818AC94" w14:textId="77777777" w:rsidR="00330D7E" w:rsidRPr="003B3A4C" w:rsidRDefault="00330D7E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</w:tr>
      <w:tr w:rsidR="00330D7E" w:rsidRPr="003B3A4C" w14:paraId="499AAE4A" w14:textId="77777777" w:rsidTr="005F3600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DD7407B" w14:textId="03BBBCD0" w:rsidR="00330D7E" w:rsidRDefault="00330D7E" w:rsidP="003B3A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116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5D15B7E" w14:textId="70813433" w:rsidR="00330D7E" w:rsidRPr="00330D7E" w:rsidRDefault="00330D7E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30D7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LATITUDE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BAFBC14" w14:textId="245B748C" w:rsidR="00330D7E" w:rsidRPr="00C90503" w:rsidRDefault="00330D7E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C90503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2(20)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FCF13CC" w14:textId="72F7645B" w:rsidR="00330D7E" w:rsidRDefault="00330D7E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6374C5C" w14:textId="66F60BA1" w:rsidR="00330D7E" w:rsidRPr="007B23D4" w:rsidRDefault="00330D7E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30D7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Latitude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2791155" w14:textId="77777777" w:rsidR="00330D7E" w:rsidRPr="003B3A4C" w:rsidRDefault="00330D7E" w:rsidP="003B3A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</w:tr>
    </w:tbl>
    <w:p w14:paraId="1FCCA6F6" w14:textId="77FF67DA" w:rsidR="008E294A" w:rsidRDefault="00367E89" w:rsidP="00367E89">
      <w:pPr>
        <w:pStyle w:val="Heading2"/>
      </w:pPr>
      <w:bookmarkStart w:id="7" w:name="_Toc95810886"/>
      <w:r>
        <w:t>Format Profile Owner</w:t>
      </w:r>
      <w:bookmarkEnd w:id="7"/>
    </w:p>
    <w:tbl>
      <w:tblPr>
        <w:tblW w:w="9929" w:type="dxa"/>
        <w:tblInd w:w="-147" w:type="dxa"/>
        <w:tblLook w:val="04A0" w:firstRow="1" w:lastRow="0" w:firstColumn="1" w:lastColumn="0" w:noHBand="0" w:noVBand="1"/>
      </w:tblPr>
      <w:tblGrid>
        <w:gridCol w:w="379"/>
        <w:gridCol w:w="1816"/>
        <w:gridCol w:w="1273"/>
        <w:gridCol w:w="521"/>
        <w:gridCol w:w="3100"/>
        <w:gridCol w:w="2840"/>
      </w:tblGrid>
      <w:tr w:rsidR="00367E89" w:rsidRPr="00367E89" w14:paraId="30B78B81" w14:textId="77777777" w:rsidTr="00367E89">
        <w:trPr>
          <w:trHeight w:val="30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11A8AB5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#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24833CB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Column Name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6F7DE1F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Type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E1109E6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M/O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EB5B710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Comment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C3CB9FB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Desc</w:t>
            </w:r>
            <w:proofErr w:type="spellEnd"/>
          </w:p>
        </w:tc>
      </w:tr>
      <w:tr w:rsidR="00367E89" w:rsidRPr="00367E89" w14:paraId="3F83FB46" w14:textId="77777777" w:rsidTr="00367E89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FABFC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0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5870A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DATA_TYPE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A4FB8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10B74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1312B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DataType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7F1CD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[HARDCODE] "PO" for Profile Owner</w:t>
            </w:r>
          </w:p>
        </w:tc>
      </w:tr>
      <w:tr w:rsidR="00367E89" w:rsidRPr="00367E89" w14:paraId="4848D729" w14:textId="77777777" w:rsidTr="00367E89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4B6FF1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23D46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MID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5A6A2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66699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ADBF1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MerchantID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476A7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67E89" w:rsidRPr="00367E89" w14:paraId="44D727C5" w14:textId="77777777" w:rsidTr="00367E89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3085A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430F9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KTPNO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796D9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2ED3B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3C793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KTPNumber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C35C3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67E89" w:rsidRPr="00367E89" w14:paraId="43D151A2" w14:textId="77777777" w:rsidTr="00367E89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D97AC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05290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RPSV_NM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C372D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VARCHAR2(60)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DA385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70DFF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RepresentativeName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09999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67E89" w:rsidRPr="00367E89" w14:paraId="4ED0D156" w14:textId="77777777" w:rsidTr="00367E89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57F87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A496B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HOM_DTL_ADDR1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F4C84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7711BC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03276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HomeDetailAddress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CB88D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67E89" w:rsidRPr="00367E89" w14:paraId="1BCAE47D" w14:textId="77777777" w:rsidTr="00367E89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FBC176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990F3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HOM_DTL_ADDR2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AA63F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8B546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F17F8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HomeDetailAddress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276141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67E89" w:rsidRPr="00367E89" w14:paraId="463DF48A" w14:textId="77777777" w:rsidTr="00367E89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C5C23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7848D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HOM_DTL_ADDR3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50D43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A765E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BC25F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HomeDetailAddress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CA8A0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67E89" w:rsidRPr="00367E89" w14:paraId="6A7FC02F" w14:textId="77777777" w:rsidTr="00367E89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B39FC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C48F1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HOM_POST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741EF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VARCHAR2(6)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93561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1B5FC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HomePostalCode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F662E" w14:textId="1FA51744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Pr="003B3A4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See in tbazpost.xlsx</w:t>
            </w:r>
          </w:p>
        </w:tc>
      </w:tr>
      <w:tr w:rsidR="00367E89" w:rsidRPr="00367E89" w14:paraId="00F103AA" w14:textId="77777777" w:rsidTr="00367E89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CC43C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100A0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HOM_MAIL_INO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81B0E6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C38ED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0BFF9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HomeMailIdentifyingNumber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1B888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67E89" w:rsidRPr="00367E89" w14:paraId="028E49F9" w14:textId="77777777" w:rsidTr="00367E89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264476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D2316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RPSV_CITY_CD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D7B51E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VARCHAR2(3)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C2D97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7DF70F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RepresentativeCityCode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BE85E" w14:textId="494D8F0F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72</w:t>
            </w:r>
          </w:p>
        </w:tc>
      </w:tr>
      <w:tr w:rsidR="00367E89" w:rsidRPr="00367E89" w14:paraId="4B428C30" w14:textId="77777777" w:rsidTr="00367E89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8978C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10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A9147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HOM_TEL_RGN_CD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44336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53302E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C2C15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HomeTelephoneRegionCode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E3CD29" w14:textId="0C287B55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12</w:t>
            </w:r>
          </w:p>
        </w:tc>
      </w:tr>
      <w:tr w:rsidR="00367E89" w:rsidRPr="00367E89" w14:paraId="0F0E6BD7" w14:textId="77777777" w:rsidTr="00367E89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8F5A9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547A3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HOM_TEL_NO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9F9A1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A5EEB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A83783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HomeTelephoneNumber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663C5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67E89" w:rsidRPr="00367E89" w14:paraId="40E32C5A" w14:textId="77777777" w:rsidTr="00367E89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BC077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37942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RPSV_HP_TEL_NO1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FC5A0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D4D49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AD245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RepresentativeMobileTelephoneNumber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1785B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67E89" w:rsidRPr="00367E89" w14:paraId="4F2E4B34" w14:textId="77777777" w:rsidTr="00367E89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944BF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F3B3C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RPSV_HP_TEL_NO2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06390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83AF8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B03A6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RepresentativeMobileTelephoneNumber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7E30E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67E89" w:rsidRPr="00367E89" w14:paraId="5FD40E73" w14:textId="77777777" w:rsidTr="00367E89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7EFCB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14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719C9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RPSV_FAX_TEL_RGN_CD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50218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E36E6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CE9C5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RepresentativeFaxTelephoneRegionCode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513110" w14:textId="123B63A3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  <w:r w:rsidRPr="0066672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12</w:t>
            </w:r>
          </w:p>
        </w:tc>
      </w:tr>
      <w:tr w:rsidR="00367E89" w:rsidRPr="00367E89" w14:paraId="307B6027" w14:textId="77777777" w:rsidTr="00367E89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3B313C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15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CB45F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RPSV_FAX_TEL_NO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077BA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E04E4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E9571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RepresentativeFaxTelephoneNumber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7D823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67E89" w:rsidRPr="00367E89" w14:paraId="670F0B35" w14:textId="77777777" w:rsidTr="00367E89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47CCF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4C3FF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RPSV_EMAIL_ADDR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013AF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VARCHAR2(50)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FF8C4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74907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RepresentativeEmailAddress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E95281" w14:textId="77777777" w:rsidR="00367E89" w:rsidRPr="00367E89" w:rsidRDefault="00367E89" w:rsidP="00367E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67E8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</w:tbl>
    <w:p w14:paraId="1C401640" w14:textId="77777777" w:rsidR="00367E89" w:rsidRPr="00367E89" w:rsidRDefault="00367E89" w:rsidP="00367E89"/>
    <w:p w14:paraId="67C415C4" w14:textId="69E17B51" w:rsidR="008E294A" w:rsidRDefault="008E294A" w:rsidP="008E294A">
      <w:pPr>
        <w:pStyle w:val="Heading2"/>
      </w:pPr>
      <w:bookmarkStart w:id="8" w:name="_Toc95810887"/>
      <w:r>
        <w:t>Format Member Bank</w:t>
      </w:r>
      <w:bookmarkEnd w:id="8"/>
    </w:p>
    <w:tbl>
      <w:tblPr>
        <w:tblW w:w="10877" w:type="dxa"/>
        <w:tblInd w:w="-714" w:type="dxa"/>
        <w:tblLook w:val="04A0" w:firstRow="1" w:lastRow="0" w:firstColumn="1" w:lastColumn="0" w:noHBand="0" w:noVBand="1"/>
      </w:tblPr>
      <w:tblGrid>
        <w:gridCol w:w="379"/>
        <w:gridCol w:w="2024"/>
        <w:gridCol w:w="1273"/>
        <w:gridCol w:w="521"/>
        <w:gridCol w:w="3660"/>
        <w:gridCol w:w="3020"/>
      </w:tblGrid>
      <w:tr w:rsidR="009A0937" w:rsidRPr="009A0937" w14:paraId="687E54EB" w14:textId="77777777" w:rsidTr="009A0937">
        <w:trPr>
          <w:trHeight w:val="30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578011D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#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17CF99E8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Column Name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1250056B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Type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2EC8CD3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M/O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7E341E8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Comment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14645785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Desc</w:t>
            </w:r>
            <w:proofErr w:type="spellEnd"/>
          </w:p>
        </w:tc>
      </w:tr>
      <w:tr w:rsidR="009A0937" w:rsidRPr="009A0937" w14:paraId="3345504C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8C9FC6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DA580F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DATA_TYPE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0E4DB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8823F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978D0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DataType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99CF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[HARDCODE] "MB" for Member Bank</w:t>
            </w:r>
          </w:p>
        </w:tc>
      </w:tr>
      <w:tr w:rsidR="009A0937" w:rsidRPr="009A0937" w14:paraId="403C93E8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652FF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ABCE1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MID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CDF14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6C5DB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10FE4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MerchantID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B738D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9A0937" w:rsidRPr="009A0937" w14:paraId="5FB7C774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30126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FEEC9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MB_NO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88915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VARCHAR2(3)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FD254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4C958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MemberBankNumber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CECDE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MTA5000</w:t>
            </w:r>
          </w:p>
        </w:tc>
      </w:tr>
      <w:tr w:rsidR="009A0937" w:rsidRPr="009A0937" w14:paraId="3DD9725C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B9FEF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351CA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MB_MID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5948B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VARCHAR2(15)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04A05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84A47E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MemberBankMerchantID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A75E4C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9A0937" w:rsidRPr="009A0937" w14:paraId="00253E8B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50AB6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78D96A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MER_SRC_YN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95D32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92F04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D7CDA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MerchantSourceYesOrNo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BB8D36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Diisi</w:t>
            </w:r>
            <w:proofErr w:type="spellEnd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Y </w:t>
            </w: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untuk</w:t>
            </w:r>
            <w:proofErr w:type="spellEnd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member bank </w:t>
            </w: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utamanya</w:t>
            </w:r>
            <w:proofErr w:type="spellEnd"/>
          </w:p>
        </w:tc>
      </w:tr>
      <w:tr w:rsidR="009A0937" w:rsidRPr="009A0937" w14:paraId="59A1523E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CF985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D1E70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PMT_ACCT_BK_CD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57C9D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VARCHAR2(3)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6A6948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5A541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PaymentAccountBankCode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18DFE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MTA5000</w:t>
            </w:r>
          </w:p>
        </w:tc>
      </w:tr>
      <w:tr w:rsidR="009A0937" w:rsidRPr="009A0937" w14:paraId="0F01E26C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CEFDD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AB4DE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ACCT_MGMT_BK_CD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29A2B4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VARCHAR2(7)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3CF7A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B2701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AccountManagementBankCode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24273C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MCA0081</w:t>
            </w:r>
          </w:p>
        </w:tc>
      </w:tr>
      <w:tr w:rsidR="009A0937" w:rsidRPr="009A0937" w14:paraId="7A5F869A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7F07F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218DF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PMT_ACCT_NO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0E997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E4A1A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DB836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PaymentAccountNumber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0D7B1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9A0937" w:rsidRPr="009A0937" w14:paraId="43D06964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BB1F7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7197C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ACCT_TP_CD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899232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A7470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B24B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AccountTypeCode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1DDA1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MCA0070</w:t>
            </w:r>
          </w:p>
        </w:tc>
      </w:tr>
      <w:tr w:rsidR="009A0937" w:rsidRPr="009A0937" w14:paraId="3AFC8463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7FD91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76E28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PMT_ACCT_DPSO_NM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9BD23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9C1ED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1959C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PaymentAccountDepositOwnerName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56CD1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9A0937" w:rsidRPr="009A0937" w14:paraId="5725D522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FAA8D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E9BDE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PMT_ACCT_VFC_RSLT_CD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E79C7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290DF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CA317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PaymentAccountVerificationResultCode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96860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MCA0035</w:t>
            </w:r>
          </w:p>
        </w:tc>
      </w:tr>
      <w:tr w:rsidR="009A0937" w:rsidRPr="009A0937" w14:paraId="36211B3F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E6446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9B2FC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PMT_ACCT_VFC_DPSO_NM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45A6C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D91CA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EC0D6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PaymentAccountVerificationDepositOwnerName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88C0A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9A0937" w:rsidRPr="009A0937" w14:paraId="083B7C53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1F21E5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41825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PMT_ACCT_DCR_RSON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FF2800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E3255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DD8C4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PaymentAccountDiscordReason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1DB00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9A0937" w:rsidRPr="009A0937" w14:paraId="79369791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D3026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lastRenderedPageBreak/>
              <w:t>13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D2442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PMT_ACCT_BR_CD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F4B498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VARCHAR2(5)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10309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E459C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PaymentAccountBranchCode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16D9B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MCA0007</w:t>
            </w:r>
          </w:p>
        </w:tc>
      </w:tr>
      <w:tr w:rsidR="009A0937" w:rsidRPr="009A0937" w14:paraId="7305177B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181B9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A6D59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NEW_REGT_DATE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01D2B0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FC7E3B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838489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NewRegistrationDate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05336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9A0937" w:rsidRPr="009A0937" w14:paraId="4C0784A7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62B3DC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15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AC13B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NEW_REGT_TIME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3EB20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VARCHAR2(6)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FD34F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A6FBE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NewRegistrationTime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D912F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9A0937" w:rsidRPr="009A0937" w14:paraId="75BFCC35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8C692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6A8F4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MER_CNCEL_DATE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C7148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2AC6D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DDA032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MerchantCancellDate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78CC1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9A0937" w:rsidRPr="009A0937" w14:paraId="43ED3664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A1672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17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0C03BB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MER_CNCEL_RSON_CD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8017C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DE91D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4A2C7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MerchantCancellReasonCode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56A55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MCA0071</w:t>
            </w:r>
          </w:p>
        </w:tc>
      </w:tr>
      <w:tr w:rsidR="009A0937" w:rsidRPr="009A0937" w14:paraId="6C299C97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C6960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379EA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OFFUS_TRNS_DSTR_RT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8F187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5,2)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6BAFB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02199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OFFUSTransactDistributionRate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5D283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DIisi</w:t>
            </w:r>
            <w:proofErr w:type="spellEnd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total max 100, </w:t>
            </w: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jika</w:t>
            </w:r>
            <w:proofErr w:type="spellEnd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hanya</w:t>
            </w:r>
            <w:proofErr w:type="spellEnd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1 </w:t>
            </w: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diisi</w:t>
            </w:r>
            <w:proofErr w:type="spellEnd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100</w:t>
            </w:r>
          </w:p>
        </w:tc>
      </w:tr>
      <w:tr w:rsidR="009A0937" w:rsidRPr="009A0937" w14:paraId="5C97DB22" w14:textId="77777777" w:rsidTr="009A0937">
        <w:trPr>
          <w:trHeight w:val="9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9451E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19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D57E8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MB_BRND_INFO_VAL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2281C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79A94A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0641C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MemberBankBrandInformationValue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D530C" w14:textId="77777777" w:rsidR="009A0937" w:rsidRPr="009A0937" w:rsidRDefault="009A0937" w:rsidP="009A09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Arial" w:eastAsia="Times New Roman" w:hAnsi="Arial" w:cs="Arial"/>
                <w:color w:val="000000"/>
                <w:sz w:val="16"/>
                <w:szCs w:val="16"/>
                <w:lang w:val="en-ID" w:eastAsia="en-ID"/>
              </w:rPr>
              <w:t>VMCJ</w:t>
            </w:r>
            <w:proofErr w:type="gramStart"/>
            <w:r w:rsidRPr="009A0937">
              <w:rPr>
                <w:rFonts w:ascii="Arial" w:eastAsia="Times New Roman" w:hAnsi="Arial" w:cs="Arial"/>
                <w:color w:val="000000"/>
                <w:sz w:val="16"/>
                <w:szCs w:val="16"/>
                <w:lang w:val="en-ID" w:eastAsia="en-ID"/>
              </w:rPr>
              <w:t>000000,fill</w:t>
            </w:r>
            <w:proofErr w:type="gramEnd"/>
            <w:r w:rsidRPr="009A0937">
              <w:rPr>
                <w:rFonts w:ascii="Arial" w:eastAsia="Times New Roman" w:hAnsi="Arial" w:cs="Arial"/>
                <w:color w:val="000000"/>
                <w:sz w:val="16"/>
                <w:szCs w:val="16"/>
                <w:lang w:val="en-ID" w:eastAsia="en-ID"/>
              </w:rPr>
              <w:t xml:space="preserve"> V if there is Visa in first </w:t>
            </w:r>
            <w:proofErr w:type="spellStart"/>
            <w:r w:rsidRPr="009A0937">
              <w:rPr>
                <w:rFonts w:ascii="Arial" w:eastAsia="Times New Roman" w:hAnsi="Arial" w:cs="Arial"/>
                <w:color w:val="000000"/>
                <w:sz w:val="16"/>
                <w:szCs w:val="16"/>
                <w:lang w:val="en-ID" w:eastAsia="en-ID"/>
              </w:rPr>
              <w:t>char,fill</w:t>
            </w:r>
            <w:proofErr w:type="spellEnd"/>
            <w:r w:rsidRPr="009A0937">
              <w:rPr>
                <w:rFonts w:ascii="Arial" w:eastAsia="Times New Roman" w:hAnsi="Arial" w:cs="Arial"/>
                <w:color w:val="000000"/>
                <w:sz w:val="16"/>
                <w:szCs w:val="16"/>
                <w:lang w:val="en-ID" w:eastAsia="en-ID"/>
              </w:rPr>
              <w:t xml:space="preserve"> M if there is Master in second </w:t>
            </w:r>
            <w:proofErr w:type="spellStart"/>
            <w:r w:rsidRPr="009A0937">
              <w:rPr>
                <w:rFonts w:ascii="Arial" w:eastAsia="Times New Roman" w:hAnsi="Arial" w:cs="Arial"/>
                <w:color w:val="000000"/>
                <w:sz w:val="16"/>
                <w:szCs w:val="16"/>
                <w:lang w:val="en-ID" w:eastAsia="en-ID"/>
              </w:rPr>
              <w:t>char,fill</w:t>
            </w:r>
            <w:proofErr w:type="spellEnd"/>
            <w:r w:rsidRPr="009A0937">
              <w:rPr>
                <w:rFonts w:ascii="Arial" w:eastAsia="Times New Roman" w:hAnsi="Arial" w:cs="Arial"/>
                <w:color w:val="000000"/>
                <w:sz w:val="16"/>
                <w:szCs w:val="16"/>
                <w:lang w:val="en-ID" w:eastAsia="en-ID"/>
              </w:rPr>
              <w:t xml:space="preserve"> C if there is CUP in third </w:t>
            </w:r>
            <w:proofErr w:type="spellStart"/>
            <w:r w:rsidRPr="009A0937">
              <w:rPr>
                <w:rFonts w:ascii="Arial" w:eastAsia="Times New Roman" w:hAnsi="Arial" w:cs="Arial"/>
                <w:color w:val="000000"/>
                <w:sz w:val="16"/>
                <w:szCs w:val="16"/>
                <w:lang w:val="en-ID" w:eastAsia="en-ID"/>
              </w:rPr>
              <w:t>char,fill</w:t>
            </w:r>
            <w:proofErr w:type="spellEnd"/>
            <w:r w:rsidRPr="009A0937">
              <w:rPr>
                <w:rFonts w:ascii="Arial" w:eastAsia="Times New Roman" w:hAnsi="Arial" w:cs="Arial"/>
                <w:color w:val="000000"/>
                <w:sz w:val="16"/>
                <w:szCs w:val="16"/>
                <w:lang w:val="en-ID" w:eastAsia="en-ID"/>
              </w:rPr>
              <w:t xml:space="preserve"> J if there is JCB in forth char</w:t>
            </w:r>
          </w:p>
        </w:tc>
      </w:tr>
      <w:tr w:rsidR="009A0937" w:rsidRPr="009A0937" w14:paraId="189A634A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E9725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B94094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VISA_MVV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EF5B50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ED4F8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CFDD2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VisaMerchantVerificationValue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21EF5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9A0937" w:rsidRPr="009A0937" w14:paraId="064D4833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FCFE4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21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75F02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PAYMENT_LIMIT_DAY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488E6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18,2)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44A9BC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306464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PaymentLimitDaily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83B06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9A0937" w:rsidRPr="009A0937" w14:paraId="0261C26F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7791C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22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E03EF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MER_MO_LIM_AMT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9BCB9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18,2)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C9B0F7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6D092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merchantMonthlyLimitAmount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C3D8B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9A0937" w:rsidRPr="009A0937" w14:paraId="59D80990" w14:textId="77777777" w:rsidTr="009A0937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6CD3FE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23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DB5E8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ACQ_BR_CD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84EC9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VARCHAR2(5)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35620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BF30C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AcquisitionBranchCode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80301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9A0937" w:rsidRPr="009A0937" w14:paraId="78AE30AA" w14:textId="77777777" w:rsidTr="00573B81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3CF19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CE09A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LOC_BR_CD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14AB7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VARCHAR2(5)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C0EFF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180F2C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LocationBranchCode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AF037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9A0937" w:rsidRPr="009A0937" w14:paraId="3A62CC90" w14:textId="77777777" w:rsidTr="00573B81">
        <w:trPr>
          <w:trHeight w:val="30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DDCED" w14:textId="77777777" w:rsidR="009A0937" w:rsidRPr="009A0937" w:rsidRDefault="009A0937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25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1418B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STTL_TRUST_CLCD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C5C57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F768F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416A7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SettlementTrustCode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25E22E" w14:textId="77777777" w:rsidR="009A0937" w:rsidRPr="009A0937" w:rsidRDefault="009A0937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573B81" w:rsidRPr="009A0937" w14:paraId="4DD66836" w14:textId="77777777" w:rsidTr="00573B81">
        <w:trPr>
          <w:trHeight w:val="30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61865582" w14:textId="0C749CA1" w:rsidR="00573B81" w:rsidRPr="009A0937" w:rsidRDefault="00573B81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26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798B49D8" w14:textId="0D3A4BD8" w:rsidR="00573B81" w:rsidRPr="009A0937" w:rsidRDefault="00573B81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573B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PMT_ACCT_NO2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6F9CD9B4" w14:textId="45DA4742" w:rsidR="00573B81" w:rsidRPr="009A0937" w:rsidRDefault="00573B81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</w:t>
            </w: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1)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6F58C081" w14:textId="43C8C6D1" w:rsidR="00573B81" w:rsidRPr="009A0937" w:rsidRDefault="00573B81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3ADE0748" w14:textId="5F53B13D" w:rsidR="00573B81" w:rsidRPr="009A0937" w:rsidRDefault="00573B81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573B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PaymentAccountNumber2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72CA16B7" w14:textId="77777777" w:rsidR="00573B81" w:rsidRPr="009A0937" w:rsidRDefault="00573B81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</w:tr>
      <w:tr w:rsidR="00573B81" w:rsidRPr="009A0937" w14:paraId="147405C7" w14:textId="77777777" w:rsidTr="00573B81">
        <w:trPr>
          <w:trHeight w:val="30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5141D350" w14:textId="30D08F6E" w:rsidR="00573B81" w:rsidRDefault="00573B81" w:rsidP="009A0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27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6554877E" w14:textId="630AB182" w:rsidR="00573B81" w:rsidRPr="00573B81" w:rsidRDefault="00573B81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573B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PMT_ACCT_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BK_CD2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76DEC808" w14:textId="13E29D6B" w:rsidR="00573B81" w:rsidRPr="009A0937" w:rsidRDefault="00573B81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</w:t>
            </w: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)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5BACE440" w14:textId="4D27F21E" w:rsidR="00573B81" w:rsidRDefault="00573B81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12BD4325" w14:textId="25F46478" w:rsidR="00573B81" w:rsidRPr="00573B81" w:rsidRDefault="00573B81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573B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PaymentAccountBankCode2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01C59865" w14:textId="77777777" w:rsidR="00573B81" w:rsidRPr="009A0937" w:rsidRDefault="00573B81" w:rsidP="009A0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</w:tr>
      <w:tr w:rsidR="00573B81" w:rsidRPr="009A0937" w14:paraId="077D21FD" w14:textId="77777777" w:rsidTr="00573B81">
        <w:trPr>
          <w:trHeight w:val="30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6844BE6C" w14:textId="5ED9371F" w:rsidR="00573B81" w:rsidRDefault="00573B81" w:rsidP="00573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28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304A3031" w14:textId="0B56A07B" w:rsidR="00573B81" w:rsidRPr="00573B81" w:rsidRDefault="00573B81" w:rsidP="00573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ACQUI_TYPE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2927A46A" w14:textId="12F84DA3" w:rsidR="00573B81" w:rsidRPr="009A0937" w:rsidRDefault="00573B81" w:rsidP="00573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</w:t>
            </w: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)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70DB3D76" w14:textId="5AC72A53" w:rsidR="00573B81" w:rsidRDefault="00573B81" w:rsidP="00573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25D1D899" w14:textId="5B3E3993" w:rsidR="00573B81" w:rsidRPr="00573B81" w:rsidRDefault="00573B81" w:rsidP="00573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573B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AcquisitionType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7E6F1B74" w14:textId="77777777" w:rsidR="00573B81" w:rsidRPr="009A0937" w:rsidRDefault="00573B81" w:rsidP="00573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</w:tr>
      <w:tr w:rsidR="00573B81" w:rsidRPr="009A0937" w14:paraId="1631D2B4" w14:textId="77777777" w:rsidTr="00573B81">
        <w:trPr>
          <w:trHeight w:val="30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203100F6" w14:textId="3EA95B6F" w:rsidR="00573B81" w:rsidRDefault="00573B81" w:rsidP="00573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29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12FE9378" w14:textId="394CDC21" w:rsidR="00573B81" w:rsidRDefault="00573B81" w:rsidP="00573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STTL_DAY_TP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4B6C1B9D" w14:textId="1234AFEE" w:rsidR="00573B81" w:rsidRPr="009A0937" w:rsidRDefault="00573B81" w:rsidP="00573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</w:t>
            </w:r>
            <w:r w:rsidRPr="009A093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)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0D6C38A5" w14:textId="0A4E0B77" w:rsidR="00573B81" w:rsidRDefault="00573B81" w:rsidP="00573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0BC5C6EB" w14:textId="53455824" w:rsidR="00573B81" w:rsidRPr="00573B81" w:rsidRDefault="00573B81" w:rsidP="00573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573B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SettlementDayType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3D6CE8F5" w14:textId="77777777" w:rsidR="00573B81" w:rsidRPr="009A0937" w:rsidRDefault="00573B81" w:rsidP="00573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</w:tr>
      <w:tr w:rsidR="00573B81" w:rsidRPr="009A0937" w14:paraId="2C546C49" w14:textId="77777777" w:rsidTr="00573B81">
        <w:trPr>
          <w:trHeight w:val="30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30E56E30" w14:textId="2D7E2E9A" w:rsidR="00573B81" w:rsidRDefault="00573B81" w:rsidP="00573B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30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6CC101CC" w14:textId="49DFA922" w:rsidR="00573B81" w:rsidRDefault="00573B81" w:rsidP="00573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TARGET_SV_MOUNT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436EF18F" w14:textId="4D700E14" w:rsidR="00573B81" w:rsidRPr="009A0937" w:rsidRDefault="00573B81" w:rsidP="00573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12)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1235DDEF" w14:textId="5ED8F28D" w:rsidR="00573B81" w:rsidRDefault="00573B81" w:rsidP="00573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378FCB47" w14:textId="1A2E6875" w:rsidR="00573B81" w:rsidRPr="00573B81" w:rsidRDefault="00573B81" w:rsidP="00573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573B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TargetSalesVolumePerMonth</w:t>
            </w:r>
            <w:proofErr w:type="spellEnd"/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22763823" w14:textId="77777777" w:rsidR="00573B81" w:rsidRPr="009A0937" w:rsidRDefault="00573B81" w:rsidP="00573B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</w:tr>
    </w:tbl>
    <w:p w14:paraId="0A44B4D9" w14:textId="71961D56" w:rsidR="00821896" w:rsidRDefault="00821896" w:rsidP="00821896"/>
    <w:p w14:paraId="26F05D3C" w14:textId="3FB9EFE9" w:rsidR="006B0BE8" w:rsidRPr="00821896" w:rsidRDefault="006B0BE8" w:rsidP="00821896"/>
    <w:p w14:paraId="0F31BEA6" w14:textId="28A9C9FE" w:rsidR="008E294A" w:rsidRDefault="008E294A" w:rsidP="008E294A">
      <w:pPr>
        <w:pStyle w:val="Heading2"/>
      </w:pPr>
      <w:bookmarkStart w:id="9" w:name="_Toc95810888"/>
      <w:r>
        <w:t>Format EDC</w:t>
      </w:r>
      <w:bookmarkEnd w:id="9"/>
    </w:p>
    <w:tbl>
      <w:tblPr>
        <w:tblW w:w="9787" w:type="dxa"/>
        <w:tblInd w:w="-289" w:type="dxa"/>
        <w:tblLook w:val="04A0" w:firstRow="1" w:lastRow="0" w:firstColumn="1" w:lastColumn="0" w:noHBand="0" w:noVBand="1"/>
      </w:tblPr>
      <w:tblGrid>
        <w:gridCol w:w="379"/>
        <w:gridCol w:w="1814"/>
        <w:gridCol w:w="1273"/>
        <w:gridCol w:w="521"/>
        <w:gridCol w:w="3180"/>
        <w:gridCol w:w="2620"/>
      </w:tblGrid>
      <w:tr w:rsidR="00190570" w:rsidRPr="00190570" w14:paraId="46A7D7E8" w14:textId="77777777" w:rsidTr="00190570">
        <w:trPr>
          <w:trHeight w:val="30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3942FBE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#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6F8559A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Column Name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FF8DD06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Type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943EE1E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M/O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1E12E4EB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Comment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5E4D40D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Desc</w:t>
            </w:r>
            <w:proofErr w:type="spellEnd"/>
          </w:p>
        </w:tc>
      </w:tr>
      <w:tr w:rsidR="00190570" w:rsidRPr="00190570" w14:paraId="0310EBB0" w14:textId="77777777" w:rsidTr="00190570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A950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0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2738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DATA_TYPE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8249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F66C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6727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DataType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F572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[HARDCODE] "ED" for EDC</w:t>
            </w:r>
          </w:p>
        </w:tc>
      </w:tr>
      <w:tr w:rsidR="00190570" w:rsidRPr="00190570" w14:paraId="74B6A430" w14:textId="77777777" w:rsidTr="00190570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672D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F194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MID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AF80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C1B4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E80F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8733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190570" w:rsidRPr="00190570" w14:paraId="647FB07A" w14:textId="77777777" w:rsidTr="00190570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BE86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E289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TID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8306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748A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B99B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TerminalID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6997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190570" w:rsidRPr="00190570" w14:paraId="036783C9" w14:textId="77777777" w:rsidTr="00190570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245F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0125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REG_DATE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977F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BFAC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0FD6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RegisterDate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633A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190570" w:rsidRPr="00190570" w14:paraId="2C8C9F99" w14:textId="77777777" w:rsidTr="00190570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77616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E915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TMNL_SEQ_NO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A239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2525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DE60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TerminalSequenceNumber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CBDC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190570" w:rsidRPr="00190570" w14:paraId="0CC3F92E" w14:textId="77777777" w:rsidTr="00190570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80E8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1355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TMNL_TP_CD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6F8F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B85F5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ED02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TerminalTypeCode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739E0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MCA0009</w:t>
            </w:r>
          </w:p>
        </w:tc>
      </w:tr>
      <w:tr w:rsidR="00190570" w:rsidRPr="00190570" w14:paraId="1390DDFC" w14:textId="77777777" w:rsidTr="00190570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1308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F205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DONGLETP_CD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9B09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6D5B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01AB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DONGLETypeCode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ECD25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MCA0010</w:t>
            </w:r>
          </w:p>
        </w:tc>
      </w:tr>
      <w:tr w:rsidR="00190570" w:rsidRPr="00190570" w14:paraId="17753762" w14:textId="77777777" w:rsidTr="00190570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C259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93D8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MOBIL_SPLY_PE_CD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9231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6200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D921D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MobileSupplyerCode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B1C9B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MCA0008</w:t>
            </w:r>
          </w:p>
        </w:tc>
      </w:tr>
      <w:tr w:rsidR="00190570" w:rsidRPr="00190570" w14:paraId="50302285" w14:textId="77777777" w:rsidTr="00190570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A729D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9382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TMNL_COST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849F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18,2)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898D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AC21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TerminalCost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59E3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190570" w:rsidRPr="00190570" w14:paraId="45022607" w14:textId="77777777" w:rsidTr="00190570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25FA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C39C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TMNL_STAT_CD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FEB5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20BA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312C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TerminalStatusCode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54844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MCA0041</w:t>
            </w:r>
          </w:p>
        </w:tc>
      </w:tr>
      <w:tr w:rsidR="00190570" w:rsidRPr="00190570" w14:paraId="2BCBEC2C" w14:textId="77777777" w:rsidTr="00190570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C5C3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10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C746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TMNL_CNCEL_RSON_CD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7E9A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C04D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023F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TerminalCancellReasonCode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6EE2B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MCA0042</w:t>
            </w:r>
          </w:p>
        </w:tc>
      </w:tr>
      <w:tr w:rsidR="00190570" w:rsidRPr="00190570" w14:paraId="0F563C6A" w14:textId="77777777" w:rsidTr="00190570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13E6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11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3612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SUBST_BEF_TID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3060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9291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874A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SubstitutionBeforeTerminalID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0E7B7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190570" w:rsidRPr="00190570" w14:paraId="6BEB5745" w14:textId="77777777" w:rsidTr="00190570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5551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12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E0814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IST_PRPR_DATE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A049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F320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EDF6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InstallationPreparationDate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E051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190570" w:rsidRPr="00190570" w14:paraId="77ED4BF2" w14:textId="77777777" w:rsidTr="00190570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D5B9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E429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IST_DATE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DD72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5579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F4D9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InstallationDate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0645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190570" w:rsidRPr="00190570" w14:paraId="14E43590" w14:textId="77777777" w:rsidTr="00190570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77CAC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14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B2C5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COLL_DATE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F2B3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B3A3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62BD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CollectionDate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9D23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190570" w:rsidRPr="00190570" w14:paraId="48A76ABA" w14:textId="77777777" w:rsidTr="00190570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93BB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15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2C2B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MGMT_CHG_EMP_NO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7983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VARCHAR2(13)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753A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F55C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EDC Installer Emp No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823E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190570" w:rsidRPr="00190570" w14:paraId="6A64127F" w14:textId="77777777" w:rsidTr="00190570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321E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lastRenderedPageBreak/>
              <w:t>16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8CDA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MGMT_ICHRG_BR_CD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16CDF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VARCHAR2(5)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9382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BCAA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Branch office which merchant is belongs to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A8D0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190570" w:rsidRPr="00190570" w14:paraId="16F1FEA1" w14:textId="77777777" w:rsidTr="00427FCA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714C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17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3E50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MER_NM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4466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E5E2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C6FF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MerchantName</w:t>
            </w:r>
            <w:proofErr w:type="spellEnd"/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11CF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890F99" w:rsidRPr="00190570" w14:paraId="75077C37" w14:textId="77777777" w:rsidTr="00427FCA">
        <w:trPr>
          <w:trHeight w:val="30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6772B59" w14:textId="2595252C" w:rsidR="00890F99" w:rsidRPr="00190570" w:rsidRDefault="00890F99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18 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4C6D399" w14:textId="2CEF4156" w:rsidR="00890F99" w:rsidRPr="00190570" w:rsidRDefault="00890F99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PG_IST_DATE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AB03506" w14:textId="7D6F0710" w:rsidR="00890F99" w:rsidRPr="00190570" w:rsidRDefault="00890F99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</w:t>
            </w: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)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4EF19F9" w14:textId="117A4DC4" w:rsidR="00890F99" w:rsidRPr="00190570" w:rsidRDefault="00890F99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3C4236C" w14:textId="31C4B9F8" w:rsidR="00890F99" w:rsidRPr="00190570" w:rsidRDefault="00890F99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890F99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PGInstallationDate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68FC864" w14:textId="77777777" w:rsidR="00890F99" w:rsidRPr="00190570" w:rsidRDefault="00890F99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</w:tr>
    </w:tbl>
    <w:p w14:paraId="14B6D1AB" w14:textId="293F003E" w:rsidR="00821896" w:rsidRDefault="00821896" w:rsidP="00821896"/>
    <w:p w14:paraId="70F91D51" w14:textId="0D789359" w:rsidR="00190570" w:rsidRDefault="00190570" w:rsidP="00190570">
      <w:pPr>
        <w:pStyle w:val="Heading2"/>
      </w:pPr>
      <w:bookmarkStart w:id="10" w:name="_Toc95810889"/>
      <w:r>
        <w:t>EDC by Member Bank</w:t>
      </w:r>
      <w:bookmarkEnd w:id="10"/>
    </w:p>
    <w:tbl>
      <w:tblPr>
        <w:tblW w:w="6760" w:type="dxa"/>
        <w:tblLook w:val="04A0" w:firstRow="1" w:lastRow="0" w:firstColumn="1" w:lastColumn="0" w:noHBand="0" w:noVBand="1"/>
      </w:tblPr>
      <w:tblGrid>
        <w:gridCol w:w="298"/>
        <w:gridCol w:w="1100"/>
        <w:gridCol w:w="1191"/>
        <w:gridCol w:w="521"/>
        <w:gridCol w:w="1962"/>
        <w:gridCol w:w="2080"/>
      </w:tblGrid>
      <w:tr w:rsidR="00190570" w:rsidRPr="00190570" w14:paraId="274EAD76" w14:textId="77777777" w:rsidTr="00190570">
        <w:trPr>
          <w:trHeight w:val="300"/>
        </w:trPr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C396619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#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10EA7BF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Column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A461BFC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Type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EAC64F8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M/O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26AA5071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Comment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EDCCA6D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Desc</w:t>
            </w:r>
            <w:proofErr w:type="spellEnd"/>
          </w:p>
        </w:tc>
      </w:tr>
      <w:tr w:rsidR="00190570" w:rsidRPr="00190570" w14:paraId="065A1601" w14:textId="77777777" w:rsidTr="00190570">
        <w:trPr>
          <w:trHeight w:val="465"/>
        </w:trPr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5712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00CB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DATA_TYPE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2883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40F57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7B8A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DataType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90538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[HARDCODE] "EM" for EDC by Member Bank</w:t>
            </w:r>
          </w:p>
        </w:tc>
      </w:tr>
      <w:tr w:rsidR="00190570" w:rsidRPr="00190570" w14:paraId="77156543" w14:textId="77777777" w:rsidTr="00190570">
        <w:trPr>
          <w:trHeight w:val="300"/>
        </w:trPr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E3FA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CFD4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MID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C1F9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VARCHAR2(11)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2BA6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5000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MerchantID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01E5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190570" w:rsidRPr="00190570" w14:paraId="3046987F" w14:textId="77777777" w:rsidTr="00190570">
        <w:trPr>
          <w:trHeight w:val="300"/>
        </w:trPr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A897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560B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TID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856B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0DCD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2BBA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TerminalID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6020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190570" w:rsidRPr="00190570" w14:paraId="56F66BA2" w14:textId="77777777" w:rsidTr="00190570">
        <w:trPr>
          <w:trHeight w:val="300"/>
        </w:trPr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170E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428A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MB_NO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626D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VARCHAR2(3)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D594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4A69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MemberBankNumber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06818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190570" w:rsidRPr="00190570" w14:paraId="29FA0D14" w14:textId="77777777" w:rsidTr="00190570">
        <w:trPr>
          <w:trHeight w:val="300"/>
        </w:trPr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1D10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C848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MB_TID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20FD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518B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0DDA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MemberBankTerminalID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1B32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190570" w:rsidRPr="00190570" w14:paraId="3A6FCF77" w14:textId="77777777" w:rsidTr="00190570">
        <w:trPr>
          <w:trHeight w:val="300"/>
        </w:trPr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8FC7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CCB7E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REG_DATE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6089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57B7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C931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RegistrationDate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421B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190570" w:rsidRPr="00190570" w14:paraId="4588B000" w14:textId="77777777" w:rsidTr="00BD690F">
        <w:trPr>
          <w:trHeight w:val="300"/>
        </w:trPr>
        <w:tc>
          <w:tcPr>
            <w:tcW w:w="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D0E9" w14:textId="77777777" w:rsidR="00190570" w:rsidRPr="00190570" w:rsidRDefault="00190570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5BD3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APPL_YN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9E1F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D764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DFC9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ApplyYesOrNo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EE4B" w14:textId="77777777" w:rsidR="00190570" w:rsidRPr="00190570" w:rsidRDefault="00190570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19057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BD690F" w:rsidRPr="00190570" w14:paraId="2FD7ADB5" w14:textId="77777777" w:rsidTr="00BD690F">
        <w:trPr>
          <w:trHeight w:val="300"/>
        </w:trPr>
        <w:tc>
          <w:tcPr>
            <w:tcW w:w="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83A755C" w14:textId="002FBC45" w:rsidR="00BD690F" w:rsidRPr="00190570" w:rsidRDefault="00BD690F" w:rsidP="001905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5B53365" w14:textId="05A0C72A" w:rsidR="00BD690F" w:rsidRPr="00190570" w:rsidRDefault="00BD690F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TMNL_COST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38195F7" w14:textId="64AC595A" w:rsidR="00BD690F" w:rsidRPr="00190570" w:rsidRDefault="00BD690F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18)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D62EA56" w14:textId="42ECBC3E" w:rsidR="00BD690F" w:rsidRPr="00190570" w:rsidRDefault="00BD690F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6C4DBA1" w14:textId="38347A7E" w:rsidR="00BD690F" w:rsidRPr="00190570" w:rsidRDefault="00BD690F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BD690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TerminalCostMemberBank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92A8907" w14:textId="77777777" w:rsidR="00BD690F" w:rsidRPr="00190570" w:rsidRDefault="00BD690F" w:rsidP="00190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</w:tr>
    </w:tbl>
    <w:p w14:paraId="65B986D6" w14:textId="77777777" w:rsidR="00190570" w:rsidRPr="00190570" w:rsidRDefault="00190570" w:rsidP="00190570"/>
    <w:p w14:paraId="0A94637E" w14:textId="4FD4372F" w:rsidR="008E294A" w:rsidRDefault="008E294A" w:rsidP="008E294A">
      <w:pPr>
        <w:pStyle w:val="Heading2"/>
      </w:pPr>
      <w:bookmarkStart w:id="11" w:name="_Toc95810890"/>
      <w:r>
        <w:t>Format Feature</w:t>
      </w:r>
      <w:bookmarkEnd w:id="11"/>
    </w:p>
    <w:tbl>
      <w:tblPr>
        <w:tblW w:w="10660" w:type="dxa"/>
        <w:tblInd w:w="-572" w:type="dxa"/>
        <w:tblLook w:val="04A0" w:firstRow="1" w:lastRow="0" w:firstColumn="1" w:lastColumn="0" w:noHBand="0" w:noVBand="1"/>
      </w:tblPr>
      <w:tblGrid>
        <w:gridCol w:w="379"/>
        <w:gridCol w:w="2526"/>
        <w:gridCol w:w="1273"/>
        <w:gridCol w:w="521"/>
        <w:gridCol w:w="3180"/>
        <w:gridCol w:w="2781"/>
      </w:tblGrid>
      <w:tr w:rsidR="00356FB5" w:rsidRPr="00356FB5" w14:paraId="1DB46B69" w14:textId="77777777" w:rsidTr="00356FB5">
        <w:trPr>
          <w:trHeight w:val="30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EE051DD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#</w:t>
            </w: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EB156E3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Column Name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45F26DF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Type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162FBC6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M/O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hideMark/>
          </w:tcPr>
          <w:p w14:paraId="5D61AEB3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Comment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0777E5B8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Desc</w:t>
            </w:r>
            <w:proofErr w:type="spellEnd"/>
          </w:p>
        </w:tc>
      </w:tr>
      <w:tr w:rsidR="00356FB5" w:rsidRPr="00356FB5" w14:paraId="26D3DE5C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94B06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0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001A5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DATA_TYPE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BCFF7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05F2FA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4715CB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DataType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BF6B3" w14:textId="26A96B0E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[HARDCODE] "</w:t>
            </w:r>
            <w:r w:rsidR="00374E8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FT</w:t>
            </w: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" for EDC by Member Bank</w:t>
            </w:r>
          </w:p>
        </w:tc>
      </w:tr>
      <w:tr w:rsidR="00356FB5" w:rsidRPr="00356FB5" w14:paraId="402F6197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64524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7481F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MID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6C97D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CC6E8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478DEB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MerchantID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C4FD5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56FB5" w:rsidRPr="00356FB5" w14:paraId="43A3E4AF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FB512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25DDC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TID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7B788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8CAED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4DBCF1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TerminalID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63108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56FB5" w:rsidRPr="00356FB5" w14:paraId="263242F7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8F32E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E5EADF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MB_NO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071EF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VARCHAR2(3)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FCC0C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D3A355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MemberBankNumber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DA57B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MTA5000</w:t>
            </w:r>
          </w:p>
        </w:tc>
      </w:tr>
      <w:tr w:rsidR="00356FB5" w:rsidRPr="00356FB5" w14:paraId="2D273314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FCB0E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DC34F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FEAT_CLCD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A84D8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70F76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C8F629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FeatureClassifyCode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9869FE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MCA0027</w:t>
            </w:r>
          </w:p>
        </w:tc>
      </w:tr>
      <w:tr w:rsidR="00356FB5" w:rsidRPr="00356FB5" w14:paraId="07C75908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DF5F34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43F08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APPL_YN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2FA63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C71B2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B28950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ApplyYesOrNo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A9F1F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56FB5" w:rsidRPr="00356FB5" w14:paraId="6A6B5215" w14:textId="77777777" w:rsidTr="00356FB5">
        <w:trPr>
          <w:trHeight w:val="45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F498C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537D5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INS_MCNT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BB427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5,0)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B2AD6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7473871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InstalmentMonthCount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4D4C0D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default 0, if </w:t>
            </w: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installment</w:t>
            </w:r>
            <w:proofErr w:type="spell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  then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3, </w:t>
            </w: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installment</w:t>
            </w:r>
            <w:proofErr w:type="spell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6 then 6 and so on</w:t>
            </w:r>
          </w:p>
        </w:tc>
      </w:tr>
      <w:tr w:rsidR="00356FB5" w:rsidRPr="00356FB5" w14:paraId="6E47C891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38D4C9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7F5BD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REG_DATE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B41E1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B3600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2348A3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RegisterDate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65641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56FB5" w:rsidRPr="00356FB5" w14:paraId="55E677C5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6420F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811C21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STOPD_DATE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1004C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52313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0EF63FA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StopedDate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B30A8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56FB5" w:rsidRPr="00356FB5" w14:paraId="2FC89998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D9923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87BA7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ASIS_MID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C8864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92C2E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60E854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ASISMerchantID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DD608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56FB5" w:rsidRPr="00356FB5" w14:paraId="18BF9EF4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927E6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10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C6791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ASIS_TMNL_ID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DE451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0CCB93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5EA9035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ASISTerminalID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B17E0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56FB5" w:rsidRPr="00356FB5" w14:paraId="564634F4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41C16C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11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60A5A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BEF_EXCH_CMPL_YN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7E86C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C6D3E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87E6F3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BeforeExchangeCompletionYesOrNo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B3C2D5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56FB5" w:rsidRPr="00356FB5" w14:paraId="03D21A8A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A4ABB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12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1DCD3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PLCD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14BEA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VARCHAR2(6)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0A31DE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27CDAB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PLCode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9DF8E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x</w:t>
            </w:r>
          </w:p>
        </w:tc>
      </w:tr>
      <w:tr w:rsidR="00356FB5" w:rsidRPr="00356FB5" w14:paraId="7AD5A37F" w14:textId="77777777" w:rsidTr="00356FB5">
        <w:trPr>
          <w:trHeight w:val="45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0CC58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13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C05E3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MIN_CSH_WDRW_AMT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ABEF8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18,2)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CD9FA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033A44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MinimumCashWithdrawalAmount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F1281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default </w:t>
            </w: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0 ,fill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amount for feature Cash Withdrawal(25)</w:t>
            </w:r>
          </w:p>
        </w:tc>
      </w:tr>
      <w:tr w:rsidR="00356FB5" w:rsidRPr="00356FB5" w14:paraId="67772169" w14:textId="77777777" w:rsidTr="00356FB5">
        <w:trPr>
          <w:trHeight w:val="45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E27A9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14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46737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MAX_CSH_WDRW_AMT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8ADAE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18,2)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1BBA10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BDC717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MaximumCashWithdrawalAmount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B7794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default </w:t>
            </w: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0 ,fill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amount for feature Cash Withdrawal(25)</w:t>
            </w:r>
          </w:p>
        </w:tc>
      </w:tr>
      <w:tr w:rsidR="00356FB5" w:rsidRPr="00356FB5" w14:paraId="60A63C2F" w14:textId="77777777" w:rsidTr="00356FB5">
        <w:trPr>
          <w:trHeight w:val="45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99F45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15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00A03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MIN_SALE_AMT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CD6CC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18,2)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95BC7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312AAF3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MinimumSaleAmount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4F4F5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default </w:t>
            </w: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0 ,fill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amount for feature Cash Withdrawal(25)</w:t>
            </w:r>
          </w:p>
        </w:tc>
      </w:tr>
      <w:tr w:rsidR="00356FB5" w:rsidRPr="00356FB5" w14:paraId="51E15D97" w14:textId="77777777" w:rsidTr="00356FB5">
        <w:trPr>
          <w:trHeight w:val="45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FC777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16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40BC1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DAY_REFD_CNT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3B7B2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7,0)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ACD34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FF1DCE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DayRefundCount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7407A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default </w:t>
            </w: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0 ,fill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count for feature Key In Refund(15), Refund(18)</w:t>
            </w:r>
          </w:p>
        </w:tc>
      </w:tr>
      <w:tr w:rsidR="00356FB5" w:rsidRPr="00356FB5" w14:paraId="617BAD75" w14:textId="77777777" w:rsidTr="00356FB5">
        <w:trPr>
          <w:trHeight w:val="45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03874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17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2A8BC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DAY_REFD_AMT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01209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18,2)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09FA9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99FFAC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DayRefundAmount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224D4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default </w:t>
            </w: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0 ,fill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amount for feature Key In Refund(15), Refund(18)</w:t>
            </w:r>
          </w:p>
        </w:tc>
      </w:tr>
      <w:tr w:rsidR="00356FB5" w:rsidRPr="00356FB5" w14:paraId="69648BA5" w14:textId="77777777" w:rsidTr="00356FB5">
        <w:trPr>
          <w:trHeight w:val="45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A568A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lastRenderedPageBreak/>
              <w:t>18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6E1B1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DAY_KEYINLIM_AMT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5D4348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18,2)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EADDEC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508C7D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DayKEYINLimitAmount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A64AA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default </w:t>
            </w: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0 ,fill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amount for feature Key In Sales(14)</w:t>
            </w:r>
          </w:p>
        </w:tc>
      </w:tr>
      <w:tr w:rsidR="00356FB5" w:rsidRPr="00356FB5" w14:paraId="7E932FA3" w14:textId="77777777" w:rsidTr="00356FB5">
        <w:trPr>
          <w:trHeight w:val="45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4E3A7E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19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6CFC9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MAX_TIP_RT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E2DF6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7,4)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5E4FA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9DFD8D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MaximumTInternetProtocolRate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4BC93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default </w:t>
            </w: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0 ,fill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amount for feature Tip Adjust Offline(23)</w:t>
            </w:r>
          </w:p>
        </w:tc>
      </w:tr>
      <w:tr w:rsidR="00356FB5" w:rsidRPr="00356FB5" w14:paraId="2D5EE016" w14:textId="77777777" w:rsidTr="00356FB5">
        <w:trPr>
          <w:trHeight w:val="45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97710E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20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91535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CARD_MSKG_RUL16_VAL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0F541D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VARCHAR2(16)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ACFC6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A1C6B5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CardMaskingRule16Value</w:t>
            </w:r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0D741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default '0000000000000000' ,0= masking 1= show</w:t>
            </w:r>
          </w:p>
        </w:tc>
      </w:tr>
      <w:tr w:rsidR="00356FB5" w:rsidRPr="00356FB5" w14:paraId="2A13DAF7" w14:textId="77777777" w:rsidTr="00356FB5">
        <w:trPr>
          <w:trHeight w:val="45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76F0E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21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FC355E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CARD_MSKG_RUL19_VAL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8235B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VARCHAR2(19)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1031E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31846A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CardMaskingRule19Value</w:t>
            </w:r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B1D3B6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default '0000000000000000000' ,0= masking 1= show</w:t>
            </w:r>
          </w:p>
        </w:tc>
      </w:tr>
      <w:tr w:rsidR="00356FB5" w:rsidRPr="00356FB5" w14:paraId="5EF7F548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3F44B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22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D4C9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PP_SALE_STTL_MODE_CD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3004E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F8FA5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368894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PrepaidSaleSettlementModeCode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27539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default null, fill for prepaid (03)</w:t>
            </w:r>
          </w:p>
        </w:tc>
      </w:tr>
      <w:tr w:rsidR="00356FB5" w:rsidRPr="00356FB5" w14:paraId="68F80FBD" w14:textId="77777777" w:rsidTr="00356FB5">
        <w:trPr>
          <w:trHeight w:val="675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89A25F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23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700D5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LOY_MER_GRUP_ID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7E1EA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2B57B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7929F7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LoyaltyMerchantGroupID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BD35B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fill with </w:t>
            </w: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grup</w:t>
            </w:r>
            <w:proofErr w:type="spell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</w:t>
            </w: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id ,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for feature Loyalty(28),must register the </w:t>
            </w: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grup</w:t>
            </w:r>
            <w:proofErr w:type="spell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in MAAS</w:t>
            </w:r>
          </w:p>
        </w:tc>
      </w:tr>
      <w:tr w:rsidR="00356FB5" w:rsidRPr="00356FB5" w14:paraId="72E664F5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0C305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24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C645DF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EXCS_CMPL_PERS_YN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3588D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18D936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51CB19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ExcessCompletionPermissionYesOrNo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E98029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56FB5" w:rsidRPr="00356FB5" w14:paraId="03FA08DC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BF076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25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4903F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CARD_HLDR_BDN_RT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E8F42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7,4)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AD707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C811B8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CardHolderBurdenRate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C8227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default </w:t>
            </w: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0 ,fill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amount for feature DCC(21)</w:t>
            </w:r>
          </w:p>
        </w:tc>
      </w:tr>
      <w:tr w:rsidR="00356FB5" w:rsidRPr="00356FB5" w14:paraId="0624872C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32889C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26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F9459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ACQ_DSTR_RTO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B05B4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7,4)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6AF79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3669B4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AcquirerDistributionRatio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219CC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default </w:t>
            </w: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0 ,fill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amount for feature DCC(21)</w:t>
            </w:r>
          </w:p>
        </w:tc>
      </w:tr>
      <w:tr w:rsidR="00356FB5" w:rsidRPr="00356FB5" w14:paraId="594ECEF5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25137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27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28797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MER_DSTR_RTO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8992D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7,4)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92DB6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2B7B35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MerchantDistributionRatio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25CCB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default </w:t>
            </w: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0 ,fill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amount for feature DCC(21)</w:t>
            </w:r>
          </w:p>
        </w:tc>
      </w:tr>
      <w:tr w:rsidR="00356FB5" w:rsidRPr="00356FB5" w14:paraId="324792BA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6668B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28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8BEA8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MTI_DSTR_RTO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71CE7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7,4)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CBD01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CBCF92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MTIDistributionRatio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6BF59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default </w:t>
            </w: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0 ,fill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amount for feature DCC(21)</w:t>
            </w:r>
          </w:p>
        </w:tc>
      </w:tr>
      <w:tr w:rsidR="00356FB5" w:rsidRPr="00356FB5" w14:paraId="16FFE4A3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4A86F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29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E9360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VTRM_SLP_OUTP_YN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896D4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3F0B65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A50D5D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ValidTermSlipOutputYesOrNo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E834D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Y= for </w:t>
            </w: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masking  N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= for no masking</w:t>
            </w:r>
          </w:p>
        </w:tc>
      </w:tr>
      <w:tr w:rsidR="00356FB5" w:rsidRPr="00356FB5" w14:paraId="2FD9B679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2F583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30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19A8E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VTRM_SLP_OUTP_MSKG_RUL_VAL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2E5B7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439D28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F0F527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ValidTermSlipOutputMaskingRuleValue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9A91E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default= '0000' ,0=masking 1 = no masking</w:t>
            </w:r>
          </w:p>
        </w:tc>
      </w:tr>
      <w:tr w:rsidR="00356FB5" w:rsidRPr="00356FB5" w14:paraId="2AE98B5F" w14:textId="77777777" w:rsidTr="00356FB5">
        <w:trPr>
          <w:trHeight w:val="45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39F9E0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31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3EFE0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REP_CARD_MSKG_RUL16_VAL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6349F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VARCHAR2(16)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9DA635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5FE0F0E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ReportCardMaskingRule16Value</w:t>
            </w:r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450B8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default '0000000000000000' ,0= masking 1= show</w:t>
            </w:r>
          </w:p>
        </w:tc>
      </w:tr>
      <w:tr w:rsidR="00356FB5" w:rsidRPr="00356FB5" w14:paraId="4311E4B1" w14:textId="77777777" w:rsidTr="00356FB5">
        <w:trPr>
          <w:trHeight w:val="45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947DE6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32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EB7D9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REP_CARD_MSKG_RUL19_VAL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CFCAC3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VARCHAR2(19)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266E5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B5220AE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ReportCardMaskingRule19Value</w:t>
            </w:r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C839D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default '0000000000000000000' ,0= masking 1= show</w:t>
            </w:r>
          </w:p>
        </w:tc>
      </w:tr>
      <w:tr w:rsidR="00356FB5" w:rsidRPr="00356FB5" w14:paraId="263AB678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F3F28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33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A6A7BD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VTRM_REP_OUTP_YN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DDF11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36E1C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040755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ValidTermReportOutputYesOrNo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A1595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56FB5" w:rsidRPr="00356FB5" w14:paraId="759BCDE4" w14:textId="77777777" w:rsidTr="00356FB5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6DC0E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34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E4E359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VTRM_REP_OUTP_MSKG_RUL_VAL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29425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9F582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BC3A32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ValidTermReportOutputMaskingRuleValue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14BF6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356FB5" w:rsidRPr="00356FB5" w14:paraId="5C71FD46" w14:textId="77777777" w:rsidTr="00356FB5">
        <w:trPr>
          <w:trHeight w:val="45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6A680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35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E744F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PLCD2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0E59E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VARCHAR2(500)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5E651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BF19E72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PLCode2</w:t>
            </w:r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86044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delimiter '|' if more than </w:t>
            </w:r>
            <w:proofErr w:type="gram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1 ,</w:t>
            </w:r>
            <w:proofErr w:type="gramEnd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 xml:space="preserve"> value code see in common code "MCA0080'</w:t>
            </w:r>
          </w:p>
        </w:tc>
      </w:tr>
      <w:tr w:rsidR="00356FB5" w:rsidRPr="00356FB5" w14:paraId="7310CEFD" w14:textId="77777777" w:rsidTr="00BD690F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0E47D7" w14:textId="77777777" w:rsidR="00356FB5" w:rsidRPr="00356FB5" w:rsidRDefault="00356FB5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36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E6BBAD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QR_READER_TYPE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ABB02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50995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6D420B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QRReaderType</w:t>
            </w:r>
            <w:proofErr w:type="spellEnd"/>
          </w:p>
        </w:tc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B5A36" w14:textId="77777777" w:rsidR="00356FB5" w:rsidRPr="00356FB5" w:rsidRDefault="00356FB5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356FB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 = Customer Presented Mode</w:t>
            </w:r>
          </w:p>
        </w:tc>
      </w:tr>
      <w:tr w:rsidR="00BD690F" w:rsidRPr="00356FB5" w14:paraId="42A5A965" w14:textId="77777777" w:rsidTr="00BD690F">
        <w:trPr>
          <w:trHeight w:val="30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6655E57B" w14:textId="531A80A2" w:rsidR="00BD690F" w:rsidRPr="00356FB5" w:rsidRDefault="00BD690F" w:rsidP="00356F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37</w:t>
            </w: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08518211" w14:textId="4BB88F14" w:rsidR="00BD690F" w:rsidRPr="00356FB5" w:rsidRDefault="00BD690F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ADM_FEE_CASH_WDRW_AMT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39F78C9C" w14:textId="4F2E8DC4" w:rsidR="00BD690F" w:rsidRPr="00356FB5" w:rsidRDefault="00BD690F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18)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</w:tcPr>
          <w:p w14:paraId="68DA0C9E" w14:textId="48016FA5" w:rsidR="00BD690F" w:rsidRPr="00356FB5" w:rsidRDefault="00BD690F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</w:tcPr>
          <w:p w14:paraId="10230256" w14:textId="77777777" w:rsidR="00BD690F" w:rsidRPr="00356FB5" w:rsidRDefault="00BD690F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A1D572A" w14:textId="77777777" w:rsidR="00BD690F" w:rsidRPr="00356FB5" w:rsidRDefault="00BD690F" w:rsidP="0035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</w:tr>
    </w:tbl>
    <w:p w14:paraId="75710B24" w14:textId="77777777" w:rsidR="00356FB5" w:rsidRDefault="00356FB5" w:rsidP="008E294A">
      <w:pPr>
        <w:pStyle w:val="Heading2"/>
      </w:pPr>
    </w:p>
    <w:p w14:paraId="5080F19D" w14:textId="7486E0F5" w:rsidR="001C60E4" w:rsidRDefault="001C60E4" w:rsidP="008E294A">
      <w:pPr>
        <w:pStyle w:val="Heading2"/>
      </w:pPr>
      <w:bookmarkStart w:id="12" w:name="_Toc95810891"/>
      <w:proofErr w:type="gramStart"/>
      <w:r>
        <w:t>Notes :</w:t>
      </w:r>
      <w:bookmarkEnd w:id="12"/>
      <w:proofErr w:type="gramEnd"/>
    </w:p>
    <w:p w14:paraId="481C96B8" w14:textId="2F04BE24" w:rsidR="001C60E4" w:rsidRDefault="001C60E4" w:rsidP="001C60E4">
      <w:r>
        <w:t xml:space="preserve">-On </w:t>
      </w:r>
      <w:proofErr w:type="gramStart"/>
      <w:r>
        <w:t>us  Debit</w:t>
      </w:r>
      <w:proofErr w:type="gramEnd"/>
      <w:r>
        <w:t xml:space="preserve"> card needed to activate another feature</w:t>
      </w:r>
    </w:p>
    <w:p w14:paraId="054EDF96" w14:textId="5A120738" w:rsidR="001C60E4" w:rsidRDefault="001C60E4" w:rsidP="001C60E4">
      <w:r>
        <w:t>-</w:t>
      </w:r>
      <w:proofErr w:type="spellStart"/>
      <w:r>
        <w:t>OffUs-</w:t>
      </w:r>
      <w:proofErr w:type="gramStart"/>
      <w:r>
        <w:t>creditfeature</w:t>
      </w:r>
      <w:proofErr w:type="spellEnd"/>
      <w:r>
        <w:t xml:space="preserve"> ,need</w:t>
      </w:r>
      <w:proofErr w:type="gramEnd"/>
      <w:r>
        <w:t xml:space="preserve"> On-Us Debit </w:t>
      </w:r>
      <w:proofErr w:type="spellStart"/>
      <w:r>
        <w:t>Card,On</w:t>
      </w:r>
      <w:proofErr w:type="spellEnd"/>
      <w:r>
        <w:t>-Us Credit Card feature  available first</w:t>
      </w:r>
    </w:p>
    <w:p w14:paraId="52D4C5CB" w14:textId="63FF4238" w:rsidR="001C60E4" w:rsidRDefault="001C60E4" w:rsidP="001C60E4">
      <w:r>
        <w:t>-Installment need On Us Credit Card feature first</w:t>
      </w:r>
    </w:p>
    <w:p w14:paraId="529C41B3" w14:textId="02BBB133" w:rsidR="001C60E4" w:rsidRDefault="001C60E4" w:rsidP="001C60E4">
      <w:r>
        <w:t xml:space="preserve">-Inst 3+ </w:t>
      </w:r>
      <w:proofErr w:type="gramStart"/>
      <w:r>
        <w:t>loyalty ,</w:t>
      </w:r>
      <w:proofErr w:type="gramEnd"/>
      <w:r>
        <w:t xml:space="preserve"> need Inst3 feature + loyalty available, and so on</w:t>
      </w:r>
    </w:p>
    <w:p w14:paraId="1BEB1E5E" w14:textId="7589AB25" w:rsidR="001C60E4" w:rsidRDefault="001C60E4" w:rsidP="001C60E4">
      <w:r>
        <w:t xml:space="preserve">-Biller </w:t>
      </w:r>
      <w:proofErr w:type="gramStart"/>
      <w:r>
        <w:t>need ,Mini</w:t>
      </w:r>
      <w:proofErr w:type="gramEnd"/>
      <w:r>
        <w:t xml:space="preserve"> atm feature first</w:t>
      </w:r>
      <w:r>
        <w:tab/>
      </w:r>
    </w:p>
    <w:p w14:paraId="0742CBB8" w14:textId="74215570" w:rsidR="001C60E4" w:rsidRPr="001C60E4" w:rsidRDefault="001C60E4" w:rsidP="001C60E4">
      <w:r>
        <w:t xml:space="preserve">-Transfer to Merchant, Transfer to other need Tax feature first </w:t>
      </w:r>
    </w:p>
    <w:p w14:paraId="0A6EAE08" w14:textId="12513593" w:rsidR="008E294A" w:rsidRDefault="008E294A" w:rsidP="008E294A">
      <w:pPr>
        <w:pStyle w:val="Heading2"/>
      </w:pPr>
      <w:bookmarkStart w:id="13" w:name="_Toc95810892"/>
      <w:r>
        <w:t>Format MDR</w:t>
      </w:r>
      <w:bookmarkEnd w:id="13"/>
    </w:p>
    <w:tbl>
      <w:tblPr>
        <w:tblW w:w="8820" w:type="dxa"/>
        <w:tblLook w:val="04A0" w:firstRow="1" w:lastRow="0" w:firstColumn="1" w:lastColumn="0" w:noHBand="0" w:noVBand="1"/>
      </w:tblPr>
      <w:tblGrid>
        <w:gridCol w:w="379"/>
        <w:gridCol w:w="1884"/>
        <w:gridCol w:w="1191"/>
        <w:gridCol w:w="521"/>
        <w:gridCol w:w="2920"/>
        <w:gridCol w:w="2320"/>
      </w:tblGrid>
      <w:tr w:rsidR="00211C86" w:rsidRPr="00211C86" w14:paraId="3E00AEDC" w14:textId="77777777" w:rsidTr="00211C86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EC456EB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#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D4755BA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Column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14B0B10A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Type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598498C2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M/O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EE5394B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Comment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4AD3E4E3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Desc</w:t>
            </w:r>
            <w:proofErr w:type="spellEnd"/>
          </w:p>
        </w:tc>
      </w:tr>
      <w:tr w:rsidR="00211C86" w:rsidRPr="00211C86" w14:paraId="4F33CD57" w14:textId="77777777" w:rsidTr="00211C8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0F1F5" w14:textId="77777777" w:rsidR="00211C86" w:rsidRPr="00211C86" w:rsidRDefault="00211C86" w:rsidP="00211C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F1B25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DATA_TYPE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13DCC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C8F68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64985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DataType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F4AC1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[HARDCODE] "MD" for MDR</w:t>
            </w:r>
          </w:p>
        </w:tc>
      </w:tr>
      <w:tr w:rsidR="00211C86" w:rsidRPr="00211C86" w14:paraId="1DB8D15D" w14:textId="77777777" w:rsidTr="00211C8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6CEF" w14:textId="77777777" w:rsidR="00211C86" w:rsidRPr="00211C86" w:rsidRDefault="00211C86" w:rsidP="00211C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lastRenderedPageBreak/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B6A3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MID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4C53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VARCHAR2(11)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066F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BAF2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MerchantID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C1F7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211C86" w:rsidRPr="00211C86" w14:paraId="46C245AD" w14:textId="77777777" w:rsidTr="00211C8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8BD7" w14:textId="77777777" w:rsidR="00211C86" w:rsidRPr="00211C86" w:rsidRDefault="00211C86" w:rsidP="00211C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93A5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MB_NO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E0EE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VARCHAR2(3)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E8F2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67A1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MemberBankNumber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F4B8D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MTA5000</w:t>
            </w:r>
          </w:p>
        </w:tc>
      </w:tr>
      <w:tr w:rsidR="00211C86" w:rsidRPr="00211C86" w14:paraId="18711443" w14:textId="77777777" w:rsidTr="00211C8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D597" w14:textId="77777777" w:rsidR="00211C86" w:rsidRPr="00211C86" w:rsidRDefault="00211C86" w:rsidP="00211C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D03B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FEAT_CLCD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411F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2C5C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A70D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FeatureClassifyCode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4918F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MCA0027</w:t>
            </w:r>
          </w:p>
        </w:tc>
      </w:tr>
      <w:tr w:rsidR="00211C86" w:rsidRPr="00211C86" w14:paraId="1B764BAF" w14:textId="77777777" w:rsidTr="00211C8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304BD" w14:textId="77777777" w:rsidR="00211C86" w:rsidRPr="00211C86" w:rsidRDefault="00211C86" w:rsidP="00211C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9B8D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INS_MCNT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168B5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5,0)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C497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B0B7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InstalmentMonthCount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50D8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211C86" w:rsidRPr="00211C86" w14:paraId="1B35E26E" w14:textId="77777777" w:rsidTr="00211C8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2A8E" w14:textId="77777777" w:rsidR="00211C86" w:rsidRPr="00211C86" w:rsidRDefault="00211C86" w:rsidP="00211C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42FC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BRND_CLCD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7645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FBCC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ACEF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BrandClassifyCode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D10EEA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MCA0024</w:t>
            </w:r>
          </w:p>
        </w:tc>
      </w:tr>
      <w:tr w:rsidR="00211C86" w:rsidRPr="00211C86" w14:paraId="68E8AEBD" w14:textId="77777777" w:rsidTr="00211C8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4B02" w14:textId="77777777" w:rsidR="00211C86" w:rsidRPr="00211C86" w:rsidRDefault="00211C86" w:rsidP="00211C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7CA6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ON_OFF_CLCD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9597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9EEA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67C5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OnOffClassifyCode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9FF01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MCA0044</w:t>
            </w:r>
          </w:p>
        </w:tc>
      </w:tr>
      <w:tr w:rsidR="00211C86" w:rsidRPr="00211C86" w14:paraId="54D0A2D4" w14:textId="77777777" w:rsidTr="00211C8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7FA6" w14:textId="77777777" w:rsidR="00211C86" w:rsidRPr="00211C86" w:rsidRDefault="00211C86" w:rsidP="00211C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C7DE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APPL_STRT_DATE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4AD8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06FA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7BBE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ApplyStartDate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D01C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Format YYYMMDD</w:t>
            </w:r>
          </w:p>
        </w:tc>
      </w:tr>
      <w:tr w:rsidR="00211C86" w:rsidRPr="00211C86" w14:paraId="5A473E86" w14:textId="77777777" w:rsidTr="00211C8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84FE" w14:textId="77777777" w:rsidR="00211C86" w:rsidRPr="00211C86" w:rsidRDefault="00211C86" w:rsidP="00211C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E648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APPL_END_DATE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221C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70B9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26045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ApplyEndDate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02AC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Format YYYMMDD</w:t>
            </w:r>
          </w:p>
        </w:tc>
      </w:tr>
      <w:tr w:rsidR="00211C86" w:rsidRPr="00211C86" w14:paraId="00B4477C" w14:textId="77777777" w:rsidTr="00211C8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83CD" w14:textId="77777777" w:rsidR="00211C86" w:rsidRPr="00211C86" w:rsidRDefault="00211C86" w:rsidP="00211C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499C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RT_AMT_CLCD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39C25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134E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6556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RateAmountClassifyCode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37174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MCA0045</w:t>
            </w:r>
          </w:p>
        </w:tc>
      </w:tr>
      <w:tr w:rsidR="00211C86" w:rsidRPr="00211C86" w14:paraId="16511793" w14:textId="77777777" w:rsidTr="00211C8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1972" w14:textId="77777777" w:rsidR="00211C86" w:rsidRPr="00211C86" w:rsidRDefault="00211C86" w:rsidP="00211C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E323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APPL_FEE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87F3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NUMBER(</w:t>
            </w:r>
            <w:proofErr w:type="gramEnd"/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18,2)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4958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AD87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ApplyFee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F7DA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211C86" w:rsidRPr="00211C86" w14:paraId="5015BC6E" w14:textId="77777777" w:rsidTr="00211C8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230C7" w14:textId="77777777" w:rsidR="00211C86" w:rsidRPr="00211C86" w:rsidRDefault="00211C86" w:rsidP="00211C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1BFC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MER_PMT_STTL_DAY_CD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5647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E9C9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B7EF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MerchantPaymentSettlementDayCode</w:t>
            </w:r>
            <w:proofErr w:type="spellEnd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25AA" w14:textId="77777777" w:rsidR="00211C86" w:rsidRPr="00211C86" w:rsidRDefault="00211C86" w:rsidP="00211C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211C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</w:tbl>
    <w:p w14:paraId="34F8CE9D" w14:textId="6E359D56" w:rsidR="00821896" w:rsidRDefault="00821896" w:rsidP="00821896"/>
    <w:p w14:paraId="19E1E494" w14:textId="77777777" w:rsidR="006B0BE8" w:rsidRPr="00821896" w:rsidRDefault="006B0BE8" w:rsidP="00821896"/>
    <w:p w14:paraId="63EF8902" w14:textId="1D73D54C" w:rsidR="008E294A" w:rsidRPr="004F4B68" w:rsidRDefault="008E294A" w:rsidP="008E294A">
      <w:pPr>
        <w:pStyle w:val="Heading2"/>
        <w:rPr>
          <w:b w:val="0"/>
          <w:bCs w:val="0"/>
        </w:rPr>
      </w:pPr>
      <w:bookmarkStart w:id="14" w:name="_Toc95810893"/>
      <w:r>
        <w:t>Fo</w:t>
      </w:r>
      <w:r w:rsidRPr="004F4B68">
        <w:rPr>
          <w:b w:val="0"/>
          <w:bCs w:val="0"/>
        </w:rPr>
        <w:t>rmat QRIS</w:t>
      </w:r>
      <w:bookmarkEnd w:id="14"/>
    </w:p>
    <w:tbl>
      <w:tblPr>
        <w:tblW w:w="6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1100"/>
        <w:gridCol w:w="1200"/>
        <w:gridCol w:w="400"/>
        <w:gridCol w:w="1420"/>
        <w:gridCol w:w="1960"/>
      </w:tblGrid>
      <w:tr w:rsidR="00211C86" w14:paraId="2F845A6D" w14:textId="77777777" w:rsidTr="00211C86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1AA64E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#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6AA873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Column 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CCFA66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AF04DB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M/O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5A16DB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BAC79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Desc</w:t>
            </w:r>
          </w:p>
        </w:tc>
      </w:tr>
      <w:tr w:rsidR="00211C86" w14:paraId="447E678B" w14:textId="77777777" w:rsidTr="00211C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8DD17B" w14:textId="77777777" w:rsidR="00211C86" w:rsidRDefault="00211C8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AA12E7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DATA_TYPE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A4231B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E3679A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0A3989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4E4A1F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[HARDCODE] "QR" for QRIS</w:t>
            </w:r>
          </w:p>
        </w:tc>
      </w:tr>
      <w:tr w:rsidR="00211C86" w14:paraId="6D21E255" w14:textId="77777777" w:rsidTr="00211C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5728FF" w14:textId="77777777" w:rsidR="00211C86" w:rsidRDefault="00211C8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CC8EE2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92628C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VARCHAR2(11)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DB64CF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B72BC6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1704D9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211C86" w14:paraId="332C72AF" w14:textId="77777777" w:rsidTr="00211C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F4BE34" w14:textId="77777777" w:rsidR="00211C86" w:rsidRDefault="00211C8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31BD51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QR_KND_CD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387988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9B3D94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965B9D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QR Kind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4571D2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Common Code MCA0110</w:t>
            </w:r>
          </w:p>
        </w:tc>
      </w:tr>
      <w:tr w:rsidR="00211C86" w14:paraId="1E6A770C" w14:textId="77777777" w:rsidTr="00211C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3884E8" w14:textId="77777777" w:rsidR="00211C86" w:rsidRDefault="00211C8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4F903F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QR_COND_CD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5DA42A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VARCHAR2(2)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6FD2F3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FC7923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QR Condition 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C00AC7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Common Code MCA0111</w:t>
            </w:r>
          </w:p>
        </w:tc>
      </w:tr>
      <w:tr w:rsidR="00211C86" w14:paraId="18D57826" w14:textId="77777777" w:rsidTr="00211C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65B97C" w14:textId="77777777" w:rsidR="00211C86" w:rsidRDefault="00211C8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89B7BE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QR_VAL1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5ACADD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VARCHAR2(500)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256E21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FECCEB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QR Value1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08208B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211C86" w14:paraId="3EDBCFB5" w14:textId="77777777" w:rsidTr="00211C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6F02D3" w14:textId="77777777" w:rsidR="00211C86" w:rsidRDefault="00211C8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CC3B42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QR_VAL2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0A2E51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VARCHAR2(500)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9F9D03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574FC8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QR Value2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9CA7BD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211C86" w14:paraId="1B1B1AE8" w14:textId="77777777" w:rsidTr="00211C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BC28A0" w14:textId="77777777" w:rsidR="00211C86" w:rsidRDefault="00211C8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6F3BBE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QR_VAL3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53DC04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VARCHAR2(500)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2C3FD2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99483D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QR Value3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7503AE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211C86" w14:paraId="7FD639C1" w14:textId="77777777" w:rsidTr="00211C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E3F0F2" w14:textId="77777777" w:rsidR="00211C86" w:rsidRDefault="00211C8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F7CBC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QR_VAL4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8105D9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VARCHAR2(500)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CA2F99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90CB48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QR Value4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D38D07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211C86" w14:paraId="138A4931" w14:textId="77777777" w:rsidTr="00211C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7296C0" w14:textId="77777777" w:rsidR="00211C86" w:rsidRDefault="00211C8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0E247C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QR_VAL5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9A6FA2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VARCHAR2(500)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B9515F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739A34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QR Value5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EF9DEC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211C86" w14:paraId="2ABF849F" w14:textId="77777777" w:rsidTr="00211C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26AA34" w14:textId="77777777" w:rsidR="00211C86" w:rsidRDefault="00211C8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5C58B8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START_DT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C45DCA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4EEB25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9FBF56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StartDate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7C185D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Format YYYMMDD</w:t>
            </w:r>
          </w:p>
        </w:tc>
      </w:tr>
      <w:tr w:rsidR="00211C86" w14:paraId="1F193475" w14:textId="77777777" w:rsidTr="00211C8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4FA3A1" w14:textId="77777777" w:rsidR="00211C86" w:rsidRDefault="00211C86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44FF20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END_DT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FC4BD6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VARCHAR2(8)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F62916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92EA64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EndDate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36B70E" w14:textId="77777777" w:rsidR="00211C86" w:rsidRDefault="00211C86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Format YYYMMDD</w:t>
            </w:r>
          </w:p>
        </w:tc>
      </w:tr>
    </w:tbl>
    <w:p w14:paraId="45C55E90" w14:textId="24FE31F7" w:rsidR="001C60E4" w:rsidRDefault="00211C86" w:rsidP="001C60E4">
      <w:pPr>
        <w:pStyle w:val="Heading2"/>
      </w:pPr>
      <w:r>
        <w:t xml:space="preserve"> </w:t>
      </w:r>
      <w:bookmarkStart w:id="15" w:name="_Toc95810894"/>
      <w:proofErr w:type="gramStart"/>
      <w:r w:rsidR="001C60E4">
        <w:t>Notes :</w:t>
      </w:r>
      <w:bookmarkEnd w:id="15"/>
      <w:proofErr w:type="gramEnd"/>
    </w:p>
    <w:p w14:paraId="349B7E73" w14:textId="1A813916" w:rsidR="001C60E4" w:rsidRDefault="001C60E4" w:rsidP="001C60E4">
      <w:pPr>
        <w:pStyle w:val="ListParagraph"/>
        <w:numPr>
          <w:ilvl w:val="0"/>
          <w:numId w:val="27"/>
        </w:numPr>
      </w:pPr>
      <w:r>
        <w:t>Need QR feature</w:t>
      </w:r>
    </w:p>
    <w:p w14:paraId="30F05F0E" w14:textId="4AF823B4" w:rsidR="00F92586" w:rsidRDefault="00F92586" w:rsidP="008E294A">
      <w:pPr>
        <w:pStyle w:val="Heading2"/>
      </w:pPr>
      <w:bookmarkStart w:id="16" w:name="_Toc95810895"/>
      <w:r>
        <w:t>Format Document</w:t>
      </w:r>
      <w:bookmarkEnd w:id="16"/>
      <w:r>
        <w:t xml:space="preserve"> </w:t>
      </w:r>
    </w:p>
    <w:tbl>
      <w:tblPr>
        <w:tblW w:w="9824" w:type="dxa"/>
        <w:tblInd w:w="-5" w:type="dxa"/>
        <w:tblLook w:val="04A0" w:firstRow="1" w:lastRow="0" w:firstColumn="1" w:lastColumn="0" w:noHBand="0" w:noVBand="1"/>
      </w:tblPr>
      <w:tblGrid>
        <w:gridCol w:w="379"/>
        <w:gridCol w:w="1884"/>
        <w:gridCol w:w="1359"/>
        <w:gridCol w:w="521"/>
        <w:gridCol w:w="3236"/>
        <w:gridCol w:w="2445"/>
      </w:tblGrid>
      <w:tr w:rsidR="00F92586" w:rsidRPr="00F92586" w14:paraId="7863D121" w14:textId="77777777" w:rsidTr="007078E1">
        <w:trPr>
          <w:trHeight w:val="30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29AD7AE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#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95113D0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Column Name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671F816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Type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D4768EB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M/O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0790BBD8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Comment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5682F0FC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Desc</w:t>
            </w:r>
            <w:proofErr w:type="spellEnd"/>
          </w:p>
        </w:tc>
      </w:tr>
      <w:tr w:rsidR="00F92586" w:rsidRPr="00F92586" w14:paraId="3C1170B0" w14:textId="77777777" w:rsidTr="007078E1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5ADA2C" w14:textId="77777777" w:rsidR="00F92586" w:rsidRPr="00F92586" w:rsidRDefault="00F92586" w:rsidP="00F92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709523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DATA_TYPE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640AC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BE1FA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8DEFA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DataType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F0EA4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[HARDCODE] "DO" for Document</w:t>
            </w:r>
          </w:p>
        </w:tc>
      </w:tr>
      <w:tr w:rsidR="00F92586" w:rsidRPr="00F92586" w14:paraId="3A1F1B68" w14:textId="77777777" w:rsidTr="007078E1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D1E1" w14:textId="77777777" w:rsidR="00F92586" w:rsidRPr="00F92586" w:rsidRDefault="00F92586" w:rsidP="00F92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5238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APLC_SEQ_NO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11FF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53CD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DC75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ApplicationSequenceNumber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2715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F92586" w:rsidRPr="00F92586" w14:paraId="44973BE9" w14:textId="77777777" w:rsidTr="007078E1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4942" w14:textId="77777777" w:rsidR="00F92586" w:rsidRPr="00F92586" w:rsidRDefault="00F92586" w:rsidP="00F92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5911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DOC_KND_CD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D730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2993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BDC7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DocumentKindCode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38D0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Common Code MCA0011</w:t>
            </w:r>
          </w:p>
        </w:tc>
      </w:tr>
      <w:tr w:rsidR="00F92586" w:rsidRPr="00F92586" w14:paraId="3C20119E" w14:textId="77777777" w:rsidTr="007078E1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23E5" w14:textId="77777777" w:rsidR="00F92586" w:rsidRPr="00F92586" w:rsidRDefault="00F92586" w:rsidP="00F92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089F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MID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7C1F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B296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121D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MerchantID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B27D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F92586" w:rsidRPr="00F92586" w14:paraId="7D655972" w14:textId="77777777" w:rsidTr="007078E1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BAAF" w14:textId="77777777" w:rsidR="00F92586" w:rsidRPr="00F92586" w:rsidRDefault="00F92586" w:rsidP="00F92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8EB5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ATTACH_FILE_ID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AC5D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A5A4D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392E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AttachFileID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6145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File path</w:t>
            </w:r>
          </w:p>
        </w:tc>
      </w:tr>
      <w:tr w:rsidR="00F92586" w:rsidRPr="00F92586" w14:paraId="37220E3A" w14:textId="77777777" w:rsidTr="007078E1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7243" w14:textId="77777777" w:rsidR="00F92586" w:rsidRPr="00F92586" w:rsidRDefault="00F92586" w:rsidP="00F92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33F5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ATTACH_FILE_SEQ_NO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F9A5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1F43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0B9B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AttachFileSequenceNumber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10FA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F92586" w:rsidRPr="00F92586" w14:paraId="2C40D730" w14:textId="77777777" w:rsidTr="007078E1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A4E2" w14:textId="77777777" w:rsidR="00F92586" w:rsidRPr="00F92586" w:rsidRDefault="00F92586" w:rsidP="00F92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lastRenderedPageBreak/>
              <w:t>6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A3577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DOC_REF_NO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D505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VARCHAR2(50)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602E6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027B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DocumentReferenceNumber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E2C1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F92586" w:rsidRPr="00F92586" w14:paraId="09D59C72" w14:textId="77777777" w:rsidTr="007078E1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1FF2" w14:textId="77777777" w:rsidR="00F92586" w:rsidRPr="00F92586" w:rsidRDefault="00F92586" w:rsidP="00F92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5E64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DOC_REG_CHG_EMP_NO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11D3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VARCHAR2(13)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89EA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D409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DocumentRegisterChargerEmployeeNumber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4B0A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F92586" w:rsidRPr="00F92586" w14:paraId="3A41D342" w14:textId="77777777" w:rsidTr="007078E1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84C6" w14:textId="77777777" w:rsidR="00F92586" w:rsidRPr="00F92586" w:rsidRDefault="00F92586" w:rsidP="00F92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8515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NORM_PROC_YN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F58B5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0F0B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D311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NormalProcessYesOrNo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043F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F92586" w:rsidRPr="00F92586" w14:paraId="68F74DAB" w14:textId="77777777" w:rsidTr="007078E1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53CF" w14:textId="77777777" w:rsidR="00F92586" w:rsidRPr="00F92586" w:rsidRDefault="00F92586" w:rsidP="00F92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F4F5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EXPIRY_DATE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1CCA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5DA7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BB90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ExpiredDate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72BB" w14:textId="77777777" w:rsidR="00F92586" w:rsidRPr="00F92586" w:rsidRDefault="00F92586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Format YYYMMDD</w:t>
            </w:r>
          </w:p>
        </w:tc>
      </w:tr>
      <w:tr w:rsidR="00284C1A" w:rsidRPr="00F92586" w14:paraId="7781D6CC" w14:textId="77777777" w:rsidTr="007078E1">
        <w:trPr>
          <w:trHeight w:val="30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15AE0" w14:textId="674EF06A" w:rsidR="00284C1A" w:rsidRPr="00F92586" w:rsidRDefault="00284C1A" w:rsidP="00F925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10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8114D" w14:textId="52FD5739" w:rsidR="00284C1A" w:rsidRPr="00F92586" w:rsidRDefault="00284C1A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NM_DOC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C8D37" w14:textId="4EF492A9" w:rsidR="00284C1A" w:rsidRPr="00F92586" w:rsidRDefault="00284C1A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</w:t>
            </w:r>
            <w:r w:rsidR="00A72C5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200</w:t>
            </w: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)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25372" w14:textId="15401DAC" w:rsidR="00284C1A" w:rsidRPr="00F92586" w:rsidRDefault="007078E1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7F56F" w14:textId="6B00C16A" w:rsidR="00284C1A" w:rsidRPr="00F92586" w:rsidRDefault="00284C1A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NamaDocument</w:t>
            </w:r>
            <w:proofErr w:type="spellEnd"/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F85EE" w14:textId="77777777" w:rsidR="00284C1A" w:rsidRPr="00F92586" w:rsidRDefault="00284C1A" w:rsidP="00F925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</w:tr>
    </w:tbl>
    <w:p w14:paraId="664886B2" w14:textId="77777777" w:rsidR="00F92586" w:rsidRPr="00F92586" w:rsidRDefault="00F92586" w:rsidP="00F92586"/>
    <w:p w14:paraId="31834726" w14:textId="51D881E4" w:rsidR="00284C1A" w:rsidRDefault="00284C1A" w:rsidP="00284C1A">
      <w:pPr>
        <w:pStyle w:val="Heading2"/>
      </w:pPr>
      <w:bookmarkStart w:id="17" w:name="_Toc95810896"/>
      <w:r>
        <w:t xml:space="preserve">Format </w:t>
      </w:r>
      <w:r w:rsidR="007078E1">
        <w:t>Installment</w:t>
      </w:r>
    </w:p>
    <w:tbl>
      <w:tblPr>
        <w:tblW w:w="9900" w:type="dxa"/>
        <w:tblInd w:w="-5" w:type="dxa"/>
        <w:tblLook w:val="04A0" w:firstRow="1" w:lastRow="0" w:firstColumn="1" w:lastColumn="0" w:noHBand="0" w:noVBand="1"/>
      </w:tblPr>
      <w:tblGrid>
        <w:gridCol w:w="379"/>
        <w:gridCol w:w="1884"/>
        <w:gridCol w:w="1435"/>
        <w:gridCol w:w="521"/>
        <w:gridCol w:w="3236"/>
        <w:gridCol w:w="2445"/>
      </w:tblGrid>
      <w:tr w:rsidR="00284C1A" w:rsidRPr="00F92586" w14:paraId="0AA25E42" w14:textId="77777777" w:rsidTr="00A72C5C">
        <w:trPr>
          <w:trHeight w:val="30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144D567F" w14:textId="77777777" w:rsidR="00284C1A" w:rsidRPr="00F92586" w:rsidRDefault="00284C1A" w:rsidP="00E1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#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75FC09DE" w14:textId="77777777" w:rsidR="00284C1A" w:rsidRPr="00F92586" w:rsidRDefault="00284C1A" w:rsidP="00E1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Column Name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11391A4" w14:textId="77777777" w:rsidR="00284C1A" w:rsidRPr="00F92586" w:rsidRDefault="00284C1A" w:rsidP="00E1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Type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6C7347E" w14:textId="77777777" w:rsidR="00284C1A" w:rsidRPr="00F92586" w:rsidRDefault="00284C1A" w:rsidP="00E1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M/O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3359F89" w14:textId="77777777" w:rsidR="00284C1A" w:rsidRPr="00F92586" w:rsidRDefault="00284C1A" w:rsidP="00E1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Comment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1B363BD7" w14:textId="77777777" w:rsidR="00284C1A" w:rsidRPr="00F92586" w:rsidRDefault="00284C1A" w:rsidP="00E1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Desc</w:t>
            </w:r>
            <w:proofErr w:type="spellEnd"/>
          </w:p>
        </w:tc>
      </w:tr>
      <w:tr w:rsidR="00284C1A" w:rsidRPr="00F92586" w14:paraId="58B88FBB" w14:textId="77777777" w:rsidTr="00A72C5C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6B178" w14:textId="77777777" w:rsidR="00284C1A" w:rsidRPr="00F92586" w:rsidRDefault="00284C1A" w:rsidP="00E104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0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2F182" w14:textId="77777777" w:rsidR="00284C1A" w:rsidRPr="00F92586" w:rsidRDefault="00284C1A" w:rsidP="00E1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DATA_TYPE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7C273" w14:textId="77777777" w:rsidR="00284C1A" w:rsidRPr="00F92586" w:rsidRDefault="00284C1A" w:rsidP="00E1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VARCHAR2(2)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B6E6B" w14:textId="77777777" w:rsidR="00284C1A" w:rsidRPr="00F92586" w:rsidRDefault="00284C1A" w:rsidP="00E1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080B5D" w14:textId="77777777" w:rsidR="00284C1A" w:rsidRPr="00F92586" w:rsidRDefault="00284C1A" w:rsidP="00E1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DataType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8B870" w14:textId="421E736E" w:rsidR="00284C1A" w:rsidRPr="00F92586" w:rsidRDefault="00284C1A" w:rsidP="00E104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[HARDCODE] "</w:t>
            </w:r>
            <w:r w:rsidR="00A72C5C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IN</w:t>
            </w: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" for Document</w:t>
            </w:r>
          </w:p>
        </w:tc>
      </w:tr>
      <w:tr w:rsidR="00A72C5C" w:rsidRPr="00F92586" w14:paraId="61DF8D07" w14:textId="77777777" w:rsidTr="00A72C5C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DA44" w14:textId="77777777" w:rsidR="00A72C5C" w:rsidRPr="00F92586" w:rsidRDefault="00A72C5C" w:rsidP="00A72C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83AAC" w14:textId="5A8199E4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MID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9568" w14:textId="197CD481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VARCHAR2(11)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5DBE" w14:textId="77777777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2D40" w14:textId="57F6E9B9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MerchantID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A0F5" w14:textId="77777777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A72C5C" w:rsidRPr="00F92586" w14:paraId="459775E2" w14:textId="77777777" w:rsidTr="00A72C5C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1DF5" w14:textId="77777777" w:rsidR="00A72C5C" w:rsidRPr="00F92586" w:rsidRDefault="00A72C5C" w:rsidP="00A72C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26BC" w14:textId="5CA28E9C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MB_NO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AEE6" w14:textId="12D164F9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VARCHAR2(3)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74A9" w14:textId="77777777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05FB3" w14:textId="34B8C568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MemberBankNumber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0383" w14:textId="1F1A28B1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</w:tr>
      <w:tr w:rsidR="00A72C5C" w:rsidRPr="00F92586" w14:paraId="743AC6B9" w14:textId="77777777" w:rsidTr="00A72C5C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28E8" w14:textId="77777777" w:rsidR="00A72C5C" w:rsidRPr="00F92586" w:rsidRDefault="00A72C5C" w:rsidP="00A72C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22E6" w14:textId="07CA69DC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INS_MCNT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FAA7F" w14:textId="6331502C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5)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94EA" w14:textId="77777777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B97C" w14:textId="74268012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InstalmentMonthCount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BA24" w14:textId="77777777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A72C5C" w:rsidRPr="00F92586" w14:paraId="52347DF4" w14:textId="77777777" w:rsidTr="00A72C5C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AAA2" w14:textId="77777777" w:rsidR="00A72C5C" w:rsidRPr="00F92586" w:rsidRDefault="00A72C5C" w:rsidP="00A72C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CD367" w14:textId="2935ABD2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APPL_STRT_DATE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0C5C" w14:textId="5319F027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D527" w14:textId="77777777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B07B1" w14:textId="63AFED02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ApplyStartDate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F8ED" w14:textId="501FF679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</w:tr>
      <w:tr w:rsidR="00A72C5C" w:rsidRPr="00F92586" w14:paraId="103030DE" w14:textId="77777777" w:rsidTr="00A72C5C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DC06" w14:textId="77777777" w:rsidR="00A72C5C" w:rsidRPr="00F92586" w:rsidRDefault="00A72C5C" w:rsidP="00A72C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5989C" w14:textId="19CBBDED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APPL_END_DATE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8EFC" w14:textId="2DD9AC80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VARCHAR2(8)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2C1E" w14:textId="425D71FD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5B2E" w14:textId="60D1DF5E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ApplyEndDate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DD36" w14:textId="77777777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A72C5C" w:rsidRPr="00F92586" w14:paraId="7F9E5D96" w14:textId="77777777" w:rsidTr="00A72C5C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7CBB" w14:textId="77777777" w:rsidR="00A72C5C" w:rsidRPr="00F92586" w:rsidRDefault="00A72C5C" w:rsidP="00A72C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E1BB" w14:textId="55AF9247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APPL_MIN_AMT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ADEE" w14:textId="3F6C084B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18,2)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6BFC" w14:textId="6C1DAA02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8B4D" w14:textId="4BA9DC87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ApplyMinimumAmount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BA0E" w14:textId="77777777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A72C5C" w:rsidRPr="00F92586" w14:paraId="37D7ABD3" w14:textId="77777777" w:rsidTr="00A72C5C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44A9" w14:textId="77777777" w:rsidR="00A72C5C" w:rsidRPr="00F92586" w:rsidRDefault="00A72C5C" w:rsidP="00A72C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7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FA43" w14:textId="4180734D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APPL_MAX_AMT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CA159" w14:textId="0D08B441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18,2)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B856" w14:textId="03230B60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8F62" w14:textId="55A690BC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ApplyMaximumAmount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A220" w14:textId="77777777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A72C5C" w:rsidRPr="00F92586" w14:paraId="48C7FDCD" w14:textId="77777777" w:rsidTr="00AD58D9">
        <w:trPr>
          <w:trHeight w:val="30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7D6A" w14:textId="77777777" w:rsidR="00A72C5C" w:rsidRPr="00F92586" w:rsidRDefault="00A72C5C" w:rsidP="00A72C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8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3B74" w14:textId="22053907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INS_INT_RT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92D9" w14:textId="39D97A7F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NUMBER(</w:t>
            </w:r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7,4)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9A80" w14:textId="77777777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M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EA28" w14:textId="392500AE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InstalmentInterestRate</w:t>
            </w:r>
            <w:proofErr w:type="spellEnd"/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C937" w14:textId="77777777" w:rsidR="00A72C5C" w:rsidRPr="00F92586" w:rsidRDefault="00A72C5C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 w:rsidRPr="00F92586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 </w:t>
            </w:r>
          </w:p>
        </w:tc>
      </w:tr>
      <w:tr w:rsidR="00BD690F" w:rsidRPr="00F92586" w14:paraId="369D17B9" w14:textId="77777777" w:rsidTr="00AD58D9">
        <w:trPr>
          <w:trHeight w:val="300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300C11B" w14:textId="43A3E368" w:rsidR="00BD690F" w:rsidRPr="00F92586" w:rsidRDefault="00BD690F" w:rsidP="00A72C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9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1EFCE02F" w14:textId="06689470" w:rsidR="00BD690F" w:rsidRDefault="00BD690F" w:rsidP="00A72C5C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CHNL_ID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66312777" w14:textId="5A50BA53" w:rsidR="00BD690F" w:rsidRDefault="00BD690F" w:rsidP="00A72C5C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VARCHAR2(</w:t>
            </w:r>
            <w:r w:rsidR="00AD58D9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6C3E982" w14:textId="6608DEB0" w:rsidR="00BD690F" w:rsidRPr="00F92586" w:rsidRDefault="00AD58D9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  <w:t>O</w:t>
            </w:r>
          </w:p>
        </w:tc>
        <w:tc>
          <w:tcPr>
            <w:tcW w:w="3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24E1DB92" w14:textId="714D3EEF" w:rsidR="00BD690F" w:rsidRDefault="00AD58D9" w:rsidP="00A72C5C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D58D9">
              <w:rPr>
                <w:rFonts w:ascii="Calibri" w:hAnsi="Calibri" w:cs="Calibri"/>
                <w:color w:val="000000"/>
                <w:sz w:val="20"/>
                <w:szCs w:val="20"/>
              </w:rPr>
              <w:t>ChannelIDInstalment</w:t>
            </w:r>
            <w:proofErr w:type="spellEnd"/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7B1447D" w14:textId="77777777" w:rsidR="00BD690F" w:rsidRPr="00F92586" w:rsidRDefault="00BD690F" w:rsidP="00A72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ID" w:eastAsia="en-ID"/>
              </w:rPr>
            </w:pPr>
          </w:p>
        </w:tc>
      </w:tr>
    </w:tbl>
    <w:p w14:paraId="446032B8" w14:textId="77777777" w:rsidR="00284C1A" w:rsidRDefault="00284C1A" w:rsidP="008E294A">
      <w:pPr>
        <w:pStyle w:val="Heading2"/>
      </w:pPr>
    </w:p>
    <w:p w14:paraId="7A80928E" w14:textId="77777777" w:rsidR="00284C1A" w:rsidRDefault="00284C1A" w:rsidP="008E294A">
      <w:pPr>
        <w:pStyle w:val="Heading2"/>
      </w:pPr>
    </w:p>
    <w:p w14:paraId="5CD8A3F3" w14:textId="3986914A" w:rsidR="008E294A" w:rsidRDefault="008E294A" w:rsidP="008E294A">
      <w:pPr>
        <w:pStyle w:val="Heading2"/>
      </w:pPr>
      <w:r>
        <w:t>Format Trailer</w:t>
      </w:r>
      <w:bookmarkEnd w:id="17"/>
    </w:p>
    <w:tbl>
      <w:tblPr>
        <w:tblW w:w="9600" w:type="dxa"/>
        <w:tblLook w:val="04A0" w:firstRow="1" w:lastRow="0" w:firstColumn="1" w:lastColumn="0" w:noHBand="0" w:noVBand="1"/>
      </w:tblPr>
      <w:tblGrid>
        <w:gridCol w:w="2041"/>
        <w:gridCol w:w="2999"/>
        <w:gridCol w:w="857"/>
        <w:gridCol w:w="617"/>
        <w:gridCol w:w="594"/>
        <w:gridCol w:w="2492"/>
      </w:tblGrid>
      <w:tr w:rsidR="00342A9B" w:rsidRPr="00342A9B" w14:paraId="161A9A4C" w14:textId="77777777" w:rsidTr="00342A9B">
        <w:trPr>
          <w:trHeight w:val="24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1E3AE439" w14:textId="77777777" w:rsidR="00342A9B" w:rsidRPr="004F4B68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4F4B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  <w:t>Name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54522F1B" w14:textId="77777777" w:rsidR="00342A9B" w:rsidRPr="004F4B68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4F4B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  <w:t>Description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FE5F4D3" w14:textId="77777777" w:rsidR="00342A9B" w:rsidRPr="004F4B68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proofErr w:type="spellStart"/>
            <w:r w:rsidRPr="004F4B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  <w:t>Tipe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63EE3092" w14:textId="77777777" w:rsidR="00342A9B" w:rsidRPr="004F4B68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4F4B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  <w:t>Size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43CA3CDC" w14:textId="77777777" w:rsidR="00342A9B" w:rsidRPr="004F4B68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4F4B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  <w:t>Null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hideMark/>
          </w:tcPr>
          <w:p w14:paraId="408DAC5F" w14:textId="77777777" w:rsidR="00342A9B" w:rsidRPr="004F4B68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4F4B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  <w:t>Value/</w:t>
            </w:r>
            <w:proofErr w:type="spellStart"/>
            <w:r w:rsidRPr="004F4B6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  <w:t>Desc</w:t>
            </w:r>
            <w:proofErr w:type="spellEnd"/>
          </w:p>
        </w:tc>
      </w:tr>
      <w:tr w:rsidR="00342A9B" w:rsidRPr="00342A9B" w14:paraId="0F5E2F0C" w14:textId="77777777" w:rsidTr="00342A9B">
        <w:trPr>
          <w:trHeight w:val="24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E0AA9" w14:textId="77777777" w:rsidR="00342A9B" w:rsidRPr="00342A9B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proofErr w:type="spellStart"/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type_data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BBFF2" w14:textId="77777777" w:rsidR="00342A9B" w:rsidRPr="00342A9B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Type Data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F9CDA" w14:textId="77777777" w:rsidR="00342A9B" w:rsidRPr="00342A9B" w:rsidRDefault="00342A9B" w:rsidP="0034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String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12D71" w14:textId="77777777" w:rsidR="00342A9B" w:rsidRPr="00342A9B" w:rsidRDefault="00342A9B" w:rsidP="0034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8FE27" w14:textId="77777777" w:rsidR="00342A9B" w:rsidRPr="00342A9B" w:rsidRDefault="00342A9B" w:rsidP="0034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x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AD72F" w14:textId="6F10106A" w:rsidR="00342A9B" w:rsidRPr="00342A9B" w:rsidRDefault="005D131A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TL</w:t>
            </w:r>
          </w:p>
        </w:tc>
      </w:tr>
      <w:tr w:rsidR="00342A9B" w:rsidRPr="00342A9B" w14:paraId="7B23423B" w14:textId="77777777" w:rsidTr="00342A9B">
        <w:trPr>
          <w:trHeight w:val="4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F9456" w14:textId="77777777" w:rsidR="00342A9B" w:rsidRPr="00342A9B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count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A6AD4" w14:textId="77777777" w:rsidR="00342A9B" w:rsidRPr="00342A9B" w:rsidRDefault="00342A9B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Row Data Count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11AB7" w14:textId="77777777" w:rsidR="00342A9B" w:rsidRPr="00342A9B" w:rsidRDefault="00342A9B" w:rsidP="0034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Number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A8DD6" w14:textId="77777777" w:rsidR="00342A9B" w:rsidRPr="00342A9B" w:rsidRDefault="00342A9B" w:rsidP="0034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01CCA" w14:textId="77777777" w:rsidR="00342A9B" w:rsidRPr="00342A9B" w:rsidRDefault="00342A9B" w:rsidP="00342A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 w:rsidRPr="00342A9B"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x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D4740" w14:textId="40146C69" w:rsidR="00342A9B" w:rsidRPr="00342A9B" w:rsidRDefault="005D131A" w:rsidP="00342A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 xml:space="preserve">Total row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D" w:eastAsia="en-ID"/>
              </w:rPr>
              <w:t>header+data+trailer</w:t>
            </w:r>
            <w:proofErr w:type="spellEnd"/>
          </w:p>
        </w:tc>
      </w:tr>
    </w:tbl>
    <w:p w14:paraId="35567E38" w14:textId="7037EEFB" w:rsidR="00342A9B" w:rsidRDefault="00342A9B" w:rsidP="00342A9B"/>
    <w:p w14:paraId="730E8000" w14:textId="5DC027AF" w:rsidR="00FD6D9C" w:rsidRPr="00342A9B" w:rsidRDefault="00FD6D9C" w:rsidP="00342A9B"/>
    <w:sectPr w:rsidR="00FD6D9C" w:rsidRPr="00342A9B" w:rsidSect="000A0F9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A20D8" w14:textId="77777777" w:rsidR="00F32F81" w:rsidRDefault="00F32F81">
      <w:pPr>
        <w:spacing w:after="0" w:line="240" w:lineRule="auto"/>
      </w:pPr>
      <w:r>
        <w:separator/>
      </w:r>
    </w:p>
  </w:endnote>
  <w:endnote w:type="continuationSeparator" w:id="0">
    <w:p w14:paraId="6B0EE643" w14:textId="77777777" w:rsidR="00F32F81" w:rsidRDefault="00F3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B0BB34" w14:textId="0A4DEA4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39C">
          <w:rPr>
            <w:noProof/>
          </w:rPr>
          <w:t>59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33AF5" w14:textId="77777777" w:rsidR="00F32F81" w:rsidRDefault="00F32F81">
      <w:pPr>
        <w:spacing w:after="0" w:line="240" w:lineRule="auto"/>
      </w:pPr>
      <w:r>
        <w:separator/>
      </w:r>
    </w:p>
  </w:footnote>
  <w:footnote w:type="continuationSeparator" w:id="0">
    <w:p w14:paraId="0A314E7C" w14:textId="77777777" w:rsidR="00F32F81" w:rsidRDefault="00F32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D171C9"/>
    <w:multiLevelType w:val="hybridMultilevel"/>
    <w:tmpl w:val="A2F62A58"/>
    <w:lvl w:ilvl="0" w:tplc="B13CBA7C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2759760">
    <w:abstractNumId w:val="13"/>
  </w:num>
  <w:num w:numId="2" w16cid:durableId="367608824">
    <w:abstractNumId w:val="11"/>
  </w:num>
  <w:num w:numId="3" w16cid:durableId="1836341276">
    <w:abstractNumId w:val="11"/>
  </w:num>
  <w:num w:numId="4" w16cid:durableId="879822384">
    <w:abstractNumId w:val="11"/>
  </w:num>
  <w:num w:numId="5" w16cid:durableId="1924222515">
    <w:abstractNumId w:val="11"/>
  </w:num>
  <w:num w:numId="6" w16cid:durableId="1422528165">
    <w:abstractNumId w:val="11"/>
  </w:num>
  <w:num w:numId="7" w16cid:durableId="883904712">
    <w:abstractNumId w:val="11"/>
  </w:num>
  <w:num w:numId="8" w16cid:durableId="707220475">
    <w:abstractNumId w:val="11"/>
  </w:num>
  <w:num w:numId="9" w16cid:durableId="1557620338">
    <w:abstractNumId w:val="11"/>
  </w:num>
  <w:num w:numId="10" w16cid:durableId="417941652">
    <w:abstractNumId w:val="11"/>
  </w:num>
  <w:num w:numId="11" w16cid:durableId="1559589899">
    <w:abstractNumId w:val="11"/>
  </w:num>
  <w:num w:numId="12" w16cid:durableId="1897819580">
    <w:abstractNumId w:val="11"/>
  </w:num>
  <w:num w:numId="13" w16cid:durableId="87511103">
    <w:abstractNumId w:val="15"/>
  </w:num>
  <w:num w:numId="14" w16cid:durableId="1560245941">
    <w:abstractNumId w:val="14"/>
  </w:num>
  <w:num w:numId="15" w16cid:durableId="1584680083">
    <w:abstractNumId w:val="16"/>
  </w:num>
  <w:num w:numId="16" w16cid:durableId="1217546271">
    <w:abstractNumId w:val="12"/>
  </w:num>
  <w:num w:numId="17" w16cid:durableId="627247949">
    <w:abstractNumId w:val="9"/>
  </w:num>
  <w:num w:numId="18" w16cid:durableId="969432399">
    <w:abstractNumId w:val="7"/>
  </w:num>
  <w:num w:numId="19" w16cid:durableId="637493820">
    <w:abstractNumId w:val="6"/>
  </w:num>
  <w:num w:numId="20" w16cid:durableId="1634022521">
    <w:abstractNumId w:val="5"/>
  </w:num>
  <w:num w:numId="21" w16cid:durableId="554043877">
    <w:abstractNumId w:val="4"/>
  </w:num>
  <w:num w:numId="22" w16cid:durableId="1752116753">
    <w:abstractNumId w:val="8"/>
  </w:num>
  <w:num w:numId="23" w16cid:durableId="549346566">
    <w:abstractNumId w:val="3"/>
  </w:num>
  <w:num w:numId="24" w16cid:durableId="181940295">
    <w:abstractNumId w:val="2"/>
  </w:num>
  <w:num w:numId="25" w16cid:durableId="357893624">
    <w:abstractNumId w:val="1"/>
  </w:num>
  <w:num w:numId="26" w16cid:durableId="633222653">
    <w:abstractNumId w:val="0"/>
  </w:num>
  <w:num w:numId="27" w16cid:durableId="5999880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FE"/>
    <w:rsid w:val="00000CFE"/>
    <w:rsid w:val="00046674"/>
    <w:rsid w:val="00052A46"/>
    <w:rsid w:val="000537E3"/>
    <w:rsid w:val="0005479B"/>
    <w:rsid w:val="00086005"/>
    <w:rsid w:val="00094485"/>
    <w:rsid w:val="000A0F9B"/>
    <w:rsid w:val="000A582F"/>
    <w:rsid w:val="000B17A7"/>
    <w:rsid w:val="0011697B"/>
    <w:rsid w:val="0012290C"/>
    <w:rsid w:val="00123E1E"/>
    <w:rsid w:val="00134E9E"/>
    <w:rsid w:val="0013591F"/>
    <w:rsid w:val="00143BB3"/>
    <w:rsid w:val="00165936"/>
    <w:rsid w:val="001664F9"/>
    <w:rsid w:val="00183614"/>
    <w:rsid w:val="00190570"/>
    <w:rsid w:val="00191372"/>
    <w:rsid w:val="001B1821"/>
    <w:rsid w:val="001C60E4"/>
    <w:rsid w:val="00202936"/>
    <w:rsid w:val="00211C86"/>
    <w:rsid w:val="00216BF8"/>
    <w:rsid w:val="0023170C"/>
    <w:rsid w:val="00244417"/>
    <w:rsid w:val="0024640E"/>
    <w:rsid w:val="002577A0"/>
    <w:rsid w:val="002758F2"/>
    <w:rsid w:val="00280DEE"/>
    <w:rsid w:val="00284C1A"/>
    <w:rsid w:val="00297326"/>
    <w:rsid w:val="002C1B16"/>
    <w:rsid w:val="002C398D"/>
    <w:rsid w:val="00301FAB"/>
    <w:rsid w:val="00330D7E"/>
    <w:rsid w:val="00342A9B"/>
    <w:rsid w:val="00347520"/>
    <w:rsid w:val="00356FB5"/>
    <w:rsid w:val="00360436"/>
    <w:rsid w:val="00363EE0"/>
    <w:rsid w:val="00367E89"/>
    <w:rsid w:val="00374E8D"/>
    <w:rsid w:val="00384A13"/>
    <w:rsid w:val="003916D5"/>
    <w:rsid w:val="003B3A4C"/>
    <w:rsid w:val="003E2B02"/>
    <w:rsid w:val="004147C3"/>
    <w:rsid w:val="00427FCA"/>
    <w:rsid w:val="00457E46"/>
    <w:rsid w:val="004610C2"/>
    <w:rsid w:val="004756A0"/>
    <w:rsid w:val="004D519F"/>
    <w:rsid w:val="004E73FF"/>
    <w:rsid w:val="004F4B68"/>
    <w:rsid w:val="004F74BF"/>
    <w:rsid w:val="00500E24"/>
    <w:rsid w:val="005247AF"/>
    <w:rsid w:val="005472D1"/>
    <w:rsid w:val="0057327E"/>
    <w:rsid w:val="00573B81"/>
    <w:rsid w:val="005C2C1D"/>
    <w:rsid w:val="005D131A"/>
    <w:rsid w:val="005F3600"/>
    <w:rsid w:val="0061020F"/>
    <w:rsid w:val="006205F4"/>
    <w:rsid w:val="0064445A"/>
    <w:rsid w:val="00662221"/>
    <w:rsid w:val="0066672B"/>
    <w:rsid w:val="006B0BE8"/>
    <w:rsid w:val="006D0FDB"/>
    <w:rsid w:val="006E36BB"/>
    <w:rsid w:val="007078E1"/>
    <w:rsid w:val="007153B8"/>
    <w:rsid w:val="00737FAC"/>
    <w:rsid w:val="007607C7"/>
    <w:rsid w:val="00771F16"/>
    <w:rsid w:val="0078294C"/>
    <w:rsid w:val="007B23D4"/>
    <w:rsid w:val="007D43C3"/>
    <w:rsid w:val="007F1F16"/>
    <w:rsid w:val="007F71FF"/>
    <w:rsid w:val="00807280"/>
    <w:rsid w:val="00816E55"/>
    <w:rsid w:val="00821896"/>
    <w:rsid w:val="008414A5"/>
    <w:rsid w:val="008643CD"/>
    <w:rsid w:val="00865037"/>
    <w:rsid w:val="008661E7"/>
    <w:rsid w:val="0087771F"/>
    <w:rsid w:val="00890F99"/>
    <w:rsid w:val="008A69FE"/>
    <w:rsid w:val="008B6008"/>
    <w:rsid w:val="008C233E"/>
    <w:rsid w:val="008C4575"/>
    <w:rsid w:val="008E294A"/>
    <w:rsid w:val="009336FC"/>
    <w:rsid w:val="00960E5C"/>
    <w:rsid w:val="0096669A"/>
    <w:rsid w:val="00971DEC"/>
    <w:rsid w:val="00975971"/>
    <w:rsid w:val="00984474"/>
    <w:rsid w:val="009A0937"/>
    <w:rsid w:val="009B4BCD"/>
    <w:rsid w:val="009C223A"/>
    <w:rsid w:val="009D14BF"/>
    <w:rsid w:val="00A032B0"/>
    <w:rsid w:val="00A03F28"/>
    <w:rsid w:val="00A06734"/>
    <w:rsid w:val="00A12456"/>
    <w:rsid w:val="00A66160"/>
    <w:rsid w:val="00A72C5C"/>
    <w:rsid w:val="00A872DC"/>
    <w:rsid w:val="00A95BA6"/>
    <w:rsid w:val="00A9709A"/>
    <w:rsid w:val="00AD58D9"/>
    <w:rsid w:val="00AF417E"/>
    <w:rsid w:val="00B33308"/>
    <w:rsid w:val="00B37494"/>
    <w:rsid w:val="00B40B95"/>
    <w:rsid w:val="00B64B70"/>
    <w:rsid w:val="00B66857"/>
    <w:rsid w:val="00B9571A"/>
    <w:rsid w:val="00BA3B94"/>
    <w:rsid w:val="00BB2EA8"/>
    <w:rsid w:val="00BD690F"/>
    <w:rsid w:val="00BE09C9"/>
    <w:rsid w:val="00BE0D51"/>
    <w:rsid w:val="00BE2796"/>
    <w:rsid w:val="00BE58DF"/>
    <w:rsid w:val="00BF2976"/>
    <w:rsid w:val="00C07BE9"/>
    <w:rsid w:val="00C309FF"/>
    <w:rsid w:val="00C65996"/>
    <w:rsid w:val="00C90503"/>
    <w:rsid w:val="00CA08EC"/>
    <w:rsid w:val="00CA097A"/>
    <w:rsid w:val="00CB220B"/>
    <w:rsid w:val="00CF185E"/>
    <w:rsid w:val="00D13E64"/>
    <w:rsid w:val="00D65312"/>
    <w:rsid w:val="00D84C34"/>
    <w:rsid w:val="00D860D3"/>
    <w:rsid w:val="00DB6E91"/>
    <w:rsid w:val="00DC2BE9"/>
    <w:rsid w:val="00DD4DDC"/>
    <w:rsid w:val="00DF0944"/>
    <w:rsid w:val="00E16043"/>
    <w:rsid w:val="00E32A7C"/>
    <w:rsid w:val="00E610C9"/>
    <w:rsid w:val="00E72418"/>
    <w:rsid w:val="00E91425"/>
    <w:rsid w:val="00EA1EB6"/>
    <w:rsid w:val="00F164B0"/>
    <w:rsid w:val="00F27A8E"/>
    <w:rsid w:val="00F32DA5"/>
    <w:rsid w:val="00F32F81"/>
    <w:rsid w:val="00F61C90"/>
    <w:rsid w:val="00F7139C"/>
    <w:rsid w:val="00F82626"/>
    <w:rsid w:val="00F92586"/>
    <w:rsid w:val="00F9577D"/>
    <w:rsid w:val="00FC19D2"/>
    <w:rsid w:val="00FD6D9C"/>
    <w:rsid w:val="00FF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6F232"/>
  <w15:docId w15:val="{A9929D55-2F1C-4BDF-B471-8CC5EE36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23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2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29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table" w:styleId="TableGrid">
    <w:name w:val="Table Grid"/>
    <w:basedOn w:val="TableNormal"/>
    <w:uiPriority w:val="39"/>
    <w:rsid w:val="004F4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8C4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paragraph" w:customStyle="1" w:styleId="xl65">
    <w:name w:val="xl65"/>
    <w:basedOn w:val="Normal"/>
    <w:rsid w:val="008C45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ko-K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771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F18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C60E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3A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A4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sidjawa.andrew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29E8B-10B1-43BB-B3C9-46F2FEDE0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8610</TotalTime>
  <Pages>12</Pages>
  <Words>3220</Words>
  <Characters>18354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Tasidjawa Andrew</dc:creator>
  <cp:keywords/>
  <dc:description/>
  <cp:lastModifiedBy>Rifaldi Maulana</cp:lastModifiedBy>
  <cp:revision>88</cp:revision>
  <cp:lastPrinted>2021-10-18T07:07:00Z</cp:lastPrinted>
  <dcterms:created xsi:type="dcterms:W3CDTF">2021-10-08T09:19:00Z</dcterms:created>
  <dcterms:modified xsi:type="dcterms:W3CDTF">2022-09-21T03:40:00Z</dcterms:modified>
</cp:coreProperties>
</file>